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4E917" w14:textId="24A37ABA" w:rsidR="004D6B86" w:rsidRDefault="00D0358D">
      <w:pPr>
        <w:pStyle w:val="Ttulo"/>
      </w:pPr>
      <w:commentRangeStart w:id="0"/>
      <w:r>
        <w:t xml:space="preserve">Laboratorio </w:t>
      </w:r>
      <w:proofErr w:type="spellStart"/>
      <w:r>
        <w:t>N°</w:t>
      </w:r>
      <w:proofErr w:type="spellEnd"/>
      <w:r>
        <w:t xml:space="preserve"> [___] [_______________________]</w:t>
      </w:r>
      <w:commentRangeEnd w:id="0"/>
      <w:r w:rsidR="000A04E0">
        <w:rPr>
          <w:rStyle w:val="Refdecomentario"/>
          <w:rFonts w:asciiTheme="minorHAnsi" w:eastAsiaTheme="minorEastAsia" w:hAnsiTheme="minorHAnsi" w:cstheme="minorBidi"/>
        </w:rPr>
        <w:commentReference w:id="0"/>
      </w:r>
    </w:p>
    <w:p w14:paraId="151F074D" w14:textId="302DE3FC" w:rsidR="004D6B86" w:rsidRDefault="00D0358D">
      <w:pPr>
        <w:pStyle w:val="Ttulo21"/>
      </w:pPr>
      <w:r>
        <w:t>Santiago Cárdenas Amaya</w:t>
      </w:r>
    </w:p>
    <w:p w14:paraId="6B9000E7" w14:textId="1843978B" w:rsidR="00D0358D" w:rsidRDefault="00D0358D">
      <w:pPr>
        <w:pStyle w:val="Ttulo21"/>
      </w:pPr>
      <w:r>
        <w:t>Juan Pablo Fonseca</w:t>
      </w:r>
    </w:p>
    <w:p w14:paraId="6267D6D5" w14:textId="7C124D2A" w:rsidR="004D6B86" w:rsidRDefault="00D0358D">
      <w:pPr>
        <w:pStyle w:val="Ttulo21"/>
      </w:pPr>
      <w:r>
        <w:t>Escuela Colombiana de ingeniería Julio Garavito</w:t>
      </w:r>
    </w:p>
    <w:p w14:paraId="44A99C9E" w14:textId="4909DC01" w:rsidR="004D6B86" w:rsidRDefault="00D0358D">
      <w:pPr>
        <w:pStyle w:val="Ttulo"/>
      </w:pPr>
      <w:r>
        <w:rPr>
          <w:lang w:bidi="es-ES"/>
        </w:rPr>
        <w:t>Bogotá 2023</w:t>
      </w:r>
    </w:p>
    <w:p w14:paraId="39EA412D" w14:textId="6795C8F6" w:rsidR="004D6B86" w:rsidRPr="00A4757D" w:rsidRDefault="004D6B86" w:rsidP="00D0358D">
      <w:pPr>
        <w:ind w:firstLine="0"/>
      </w:pPr>
    </w:p>
    <w:p w14:paraId="6AD324C6" w14:textId="061A7263" w:rsidR="004D6B86" w:rsidRDefault="000A04E0">
      <w:pPr>
        <w:pStyle w:val="Ttulodeseccin"/>
      </w:pPr>
      <w:commentRangeStart w:id="1"/>
      <w:r>
        <w:rPr>
          <w:lang w:bidi="es-ES"/>
        </w:rPr>
        <w:lastRenderedPageBreak/>
        <w:t>Introducción</w:t>
      </w:r>
      <w:commentRangeEnd w:id="1"/>
      <w:r>
        <w:rPr>
          <w:rStyle w:val="Refdecomentario"/>
          <w:rFonts w:asciiTheme="minorHAnsi" w:eastAsiaTheme="minorEastAsia" w:hAnsiTheme="minorHAnsi" w:cstheme="minorBidi"/>
        </w:rPr>
        <w:commentReference w:id="1"/>
      </w:r>
    </w:p>
    <w:sdt>
      <w:sdtPr>
        <w:alias w:val="Escriba el contenido de resumen:"/>
        <w:tag w:val="Escriba el contenido de resumen:"/>
        <w:id w:val="1605225004"/>
        <w:placeholder>
          <w:docPart w:val="62677A9DDF73454F957BC90065E0A1AB"/>
        </w:placeholder>
        <w:temporary/>
        <w:showingPlcHdr/>
        <w15:appearance w15:val="hidden"/>
      </w:sdtPr>
      <w:sdtEndPr/>
      <w:sdtContent>
        <w:p w14:paraId="4136C06F" w14:textId="77777777" w:rsidR="004D6B86" w:rsidRPr="004D4F8C" w:rsidRDefault="004D4F8C">
          <w:pPr>
            <w:pStyle w:val="Sinespaciado"/>
          </w:pPr>
          <w:r>
            <w:rPr>
              <w:lang w:bidi="es-ES"/>
            </w:rPr>
            <w:t xml:space="preserve">El resumen ha de tener una longitud de un párrafo de entre 150 y 250 palabras sin sangría. Los títulos de sección, como la palabra </w:t>
          </w:r>
          <w:r>
            <w:rPr>
              <w:rStyle w:val="nfasis"/>
              <w:lang w:bidi="es-ES"/>
            </w:rPr>
            <w:t>Resumen</w:t>
          </w:r>
          <w:r>
            <w:rPr>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(Para ver el documento con la paginación, seleccione la pestaña Vista y haga clic en Vista de lectura). Tenga en cuenta que todos los estilos de texto de esta plantilla están disponibles en la pestaña Inicio de la cinta, en la galería de estilos.</w:t>
          </w:r>
        </w:p>
      </w:sdtContent>
    </w:sdt>
    <w:p w14:paraId="6C812994" w14:textId="77777777" w:rsidR="004D6B86" w:rsidRDefault="00345333">
      <w:r>
        <w:rPr>
          <w:rStyle w:val="nfasis"/>
          <w:lang w:bidi="es-ES"/>
        </w:rPr>
        <w:t>Palabras clave</w:t>
      </w:r>
      <w:r w:rsidR="004D4F8C">
        <w:rPr>
          <w:lang w:bidi="es-ES"/>
        </w:rPr>
        <w:t xml:space="preserve">: </w:t>
      </w:r>
      <w:sdt>
        <w:sdtPr>
          <w:alias w:val="Escriba palabras clave:"/>
          <w:tag w:val="Escriba palabras clave:"/>
          <w:id w:val="1402711190"/>
          <w:placeholder>
            <w:docPart w:val="2A8E99219BAE4EDDB6D759AD31CB1DED"/>
          </w:placeholder>
          <w:temporary/>
          <w:showingPlcHdr/>
          <w15:appearance w15:val="hidden"/>
        </w:sdtPr>
        <w:sdtEndPr/>
        <w:sdtContent>
          <w:r w:rsidR="004D4F8C">
            <w:rPr>
              <w:lang w:bidi="es-ES"/>
            </w:rPr>
            <w:t xml:space="preserve">Agregue aquí las palabras clave. Para reemplazar este (o cualquier) texto de sugerencia por el suyo, selecciónelo y comience a escribir. </w:t>
          </w:r>
          <w:r w:rsidR="004D4F8C">
            <w:rPr>
              <w:color w:val="auto"/>
              <w:lang w:bidi="es-ES"/>
            </w:rPr>
            <w:t>No incluya espacios a la izquierda o a la derecha de los caracteres de la selección.</w:t>
          </w:r>
        </w:sdtContent>
      </w:sdt>
    </w:p>
    <w:p w14:paraId="51D7371D" w14:textId="7100C5E0" w:rsidR="004D6B86" w:rsidRPr="00E7305D" w:rsidRDefault="004D6B86" w:rsidP="000A04E0">
      <w:pPr>
        <w:pStyle w:val="Ttulodeseccin"/>
        <w:jc w:val="left"/>
      </w:pPr>
    </w:p>
    <w:p w14:paraId="486A45E0" w14:textId="0E50C2D3" w:rsidR="004D6B86" w:rsidRPr="00C5686B" w:rsidRDefault="000A04E0">
      <w:pPr>
        <w:pStyle w:val="Ttulo1"/>
      </w:pPr>
      <w:r>
        <w:t>Desarrollo del laboratorio</w:t>
      </w:r>
    </w:p>
    <w:p w14:paraId="30078342" w14:textId="77777777" w:rsidR="004D6B86" w:rsidRDefault="00C3615F">
      <w:sdt>
        <w:sdtPr>
          <w:alias w:val="Escriba el texto de párrafo:"/>
          <w:tag w:val="Escriba el texto de párrafo:"/>
          <w:id w:val="-1032563305"/>
          <w:placeholder>
            <w:docPart w:val="69DA7113654B4723B45C3C3DAE55CC33"/>
          </w:placeholder>
          <w:temporary/>
          <w:showingPlcHdr/>
          <w15:appearance w15:val="hidden"/>
        </w:sdtPr>
        <w:sdtEndPr/>
        <w:sdtContent>
          <w:r w:rsidR="00C5686B">
            <w:rPr>
              <w:lang w:bidi="es-ES"/>
            </w:rPr>
            <w:t>Los dos primeros niveles de título tienen su propio párrafo, como se muestra aquí. Los títulos 3, 4 y 5 son títulos usados al principio del párrafo.</w:t>
          </w:r>
        </w:sdtContent>
      </w:sdt>
    </w:p>
    <w:sdt>
      <w:sdtPr>
        <w:alias w:val="Escriba el título 2:"/>
        <w:tag w:val="Escriba el título 2:"/>
        <w:id w:val="1808819929"/>
        <w:placeholder>
          <w:docPart w:val="0BBAE1568B9F4797A963A460E1B2D87F"/>
        </w:placeholder>
        <w:temporary/>
        <w:showingPlcHdr/>
        <w15:appearance w15:val="hidden"/>
      </w:sdtPr>
      <w:sdtEndPr/>
      <w:sdtContent>
        <w:p w14:paraId="2B434F7F" w14:textId="77777777" w:rsidR="004D6B86" w:rsidRPr="00C5686B" w:rsidRDefault="00C5686B">
          <w:pPr>
            <w:pStyle w:val="Ttulo2"/>
          </w:pPr>
          <w:r>
            <w:rPr>
              <w:lang w:bidi="es-ES"/>
            </w:rPr>
            <w:t>Título 2</w:t>
          </w:r>
          <w:r>
            <w:rPr>
              <w:rStyle w:val="Refdenotaalpie"/>
              <w:lang w:bidi="es-ES"/>
            </w:rPr>
            <w:t>1</w:t>
          </w:r>
        </w:p>
      </w:sdtContent>
    </w:sdt>
    <w:p w14:paraId="504D90C7" w14:textId="77777777" w:rsidR="004D6B86" w:rsidRDefault="00C3615F">
      <w:sdt>
        <w:sdtPr>
          <w:alias w:val="Escriba el texto de párrafo:"/>
          <w:tag w:val="Escriba el texto de párrafo:"/>
          <w:id w:val="409048861"/>
          <w:placeholder>
            <w:docPart w:val="3E0404874F414DA2AD2D01713D164BA7"/>
          </w:placeholder>
          <w:temporary/>
          <w:showingPlcHdr/>
          <w15:appearance w15:val="hidden"/>
        </w:sdtPr>
        <w:sdtEndPr/>
        <w:sdtContent>
          <w:r w:rsidR="00C5686B">
            <w:rPr>
              <w:lang w:bidi="es-ES"/>
            </w:rPr>
            <w:t>Para los requisitos de formato de APA, simplemente escriba sus propias referencias y notas al pie. Para dar formato a una referencia de nota al pie, seleccione el número y, después, en la galería de estilos de la pestaña Inicio, haga clic en Referencia de nota al pie.</w:t>
          </w:r>
        </w:sdtContent>
      </w:sdt>
    </w:p>
    <w:p w14:paraId="4AB813BC" w14:textId="77777777" w:rsidR="003F7CBD" w:rsidRPr="003F7CBD" w:rsidRDefault="00C3615F" w:rsidP="003F7CBD">
      <w:pPr>
        <w:pStyle w:val="Ttulo3"/>
      </w:pPr>
      <w:sdt>
        <w:sdtPr>
          <w:rPr>
            <w:rStyle w:val="Ttulo3Car"/>
            <w:b/>
            <w:bCs/>
          </w:rPr>
          <w:alias w:val="Escriba el título 3:"/>
          <w:tag w:val="Escriba el título 3:"/>
          <w:id w:val="540102573"/>
          <w:placeholder>
            <w:docPart w:val="702BCE51AC854046AC6202F262C5724B"/>
          </w:placeholder>
          <w:temporary/>
          <w:showingPlcHdr/>
          <w15:appearance w15:val="hidden"/>
        </w:sdtPr>
        <w:sdtEndPr>
          <w:rPr>
            <w:rStyle w:val="Ttulo3Car"/>
          </w:rPr>
        </w:sdtEndPr>
        <w:sdtContent>
          <w:r w:rsidR="00C5686B" w:rsidRPr="003F7CBD">
            <w:rPr>
              <w:rStyle w:val="Ttulo3Car"/>
              <w:b/>
              <w:lang w:bidi="es-ES"/>
            </w:rPr>
            <w:t>Título 3</w:t>
          </w:r>
        </w:sdtContent>
      </w:sdt>
      <w:r w:rsidR="00E7305D" w:rsidRPr="003F7CBD">
        <w:rPr>
          <w:rStyle w:val="Ttulo3Car"/>
          <w:b/>
          <w:lang w:bidi="es-ES"/>
        </w:rPr>
        <w:t>.</w:t>
      </w:r>
    </w:p>
    <w:p w14:paraId="12D9ED4A" w14:textId="22566C3C" w:rsidR="000A04E0" w:rsidRDefault="00C3615F" w:rsidP="000A04E0">
      <w:sdt>
        <w:sdtPr>
          <w:alias w:val="Escriba el texto de párrafo:"/>
          <w:tag w:val="Escriba el texto de párrafo:"/>
          <w:id w:val="448216597"/>
          <w:placeholder>
            <w:docPart w:val="A6CF3D8719864CD59997A729ADA05973"/>
          </w:placeholder>
          <w:temporary/>
          <w:showingPlcHdr/>
          <w15:appearance w15:val="hidden"/>
        </w:sdtPr>
        <w:sdtEndPr/>
        <w:sdtContent>
          <w:r w:rsidR="00E7305D">
            <w:rPr>
              <w:lang w:bidi="es-ES"/>
            </w:rPr>
            <w:t xml:space="preserve">Incluya un punto al final de un titulillo en línea. Tenga en cuenta que, si corresponde, se pueden incluir párrafos consecutivos con sus propios títulos. </w:t>
          </w:r>
        </w:sdtContent>
      </w:sdt>
    </w:p>
    <w:p w14:paraId="7CDE77F5" w14:textId="10004BCE" w:rsidR="004D6B86" w:rsidRDefault="004D6B86"/>
    <w:p w14:paraId="7668C997" w14:textId="7AFE6D25" w:rsidR="00C3615F" w:rsidRDefault="00C3615F"/>
    <w:p w14:paraId="0DAE23E6" w14:textId="6CA3E0FB" w:rsidR="00C3615F" w:rsidRDefault="00C3615F"/>
    <w:p w14:paraId="65FAE063" w14:textId="647F22AF" w:rsidR="00C3615F" w:rsidRDefault="00C3615F"/>
    <w:p w14:paraId="7C6282EA" w14:textId="6A454810" w:rsidR="00C3615F" w:rsidRDefault="00C3615F"/>
    <w:p w14:paraId="7EEA6DCB" w14:textId="0282F8BD" w:rsidR="00C3615F" w:rsidRDefault="00C3615F"/>
    <w:p w14:paraId="758D2507" w14:textId="42D26A7E" w:rsidR="00C3615F" w:rsidRDefault="00C3615F"/>
    <w:p w14:paraId="1D4C3260" w14:textId="0F35551C" w:rsidR="00C3615F" w:rsidRDefault="00C3615F"/>
    <w:p w14:paraId="0C0ECA8C" w14:textId="2E7D1941" w:rsidR="00C3615F" w:rsidRDefault="00C3615F"/>
    <w:p w14:paraId="103E9587" w14:textId="4BFB1763" w:rsidR="00C3615F" w:rsidRDefault="00C3615F"/>
    <w:p w14:paraId="7ABD0568" w14:textId="40855BD2" w:rsidR="00C3615F" w:rsidRDefault="00C3615F"/>
    <w:p w14:paraId="572056A3" w14:textId="0EA892C5" w:rsidR="00C3615F" w:rsidRDefault="00C3615F"/>
    <w:p w14:paraId="74134417" w14:textId="22280CDC" w:rsidR="00C3615F" w:rsidRDefault="00C3615F"/>
    <w:p w14:paraId="758219FA" w14:textId="1B2B85A8" w:rsidR="00C3615F" w:rsidRDefault="00C3615F"/>
    <w:p w14:paraId="6FB33EFE" w14:textId="4A84829F" w:rsidR="00C3615F" w:rsidRDefault="00C3615F"/>
    <w:p w14:paraId="0D0A3A77" w14:textId="1FCD4F18" w:rsidR="00C3615F" w:rsidRPr="00C5686B" w:rsidRDefault="00C3615F" w:rsidP="00C3615F">
      <w:pPr>
        <w:pStyle w:val="Ttulo1"/>
      </w:pPr>
      <w:r>
        <w:t>Conclusiones</w:t>
      </w:r>
    </w:p>
    <w:p w14:paraId="14EF487C" w14:textId="5C71B022" w:rsidR="00C3615F" w:rsidRDefault="00C3615F" w:rsidP="00C3615F">
      <w:sdt>
        <w:sdtPr>
          <w:alias w:val="Escriba el texto de párrafo:"/>
          <w:tag w:val="Escriba el texto de párrafo:"/>
          <w:id w:val="1970853476"/>
          <w:placeholder>
            <w:docPart w:val="5F37B215C37F47E6859D85A7439BC75B"/>
          </w:placeholder>
          <w:temporary/>
          <w:showingPlcHdr/>
          <w15:appearance w15:val="hidden"/>
        </w:sdtPr>
        <w:sdtContent>
          <w:r>
            <w:rPr>
              <w:lang w:bidi="es-ES"/>
            </w:rPr>
            <w:t>Los dos primeros niveles de título tienen su propio párrafo, como se muestra aquí. Los títulos 3, 4 y 5 son títulos usados al principio del párrafo.</w:t>
          </w:r>
        </w:sdtContent>
      </w:sdt>
    </w:p>
    <w:sectPr w:rsidR="00C3615F" w:rsidSect="001C4A59">
      <w:headerReference w:type="default" r:id="rId13"/>
      <w:headerReference w:type="first" r:id="rId14"/>
      <w:footnotePr>
        <w:pos w:val="beneathText"/>
      </w:footnotePr>
      <w:pgSz w:w="11906" w:h="16838" w:code="9"/>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AN PABLO FONSECA CARDENAS" w:date="2023-01-27T20:46:00Z" w:initials="JPFC">
    <w:p w14:paraId="68793232" w14:textId="77777777" w:rsidR="000A04E0" w:rsidRDefault="000A04E0" w:rsidP="00197F07">
      <w:pPr>
        <w:pStyle w:val="Textocomentario"/>
      </w:pPr>
      <w:r>
        <w:rPr>
          <w:rStyle w:val="Refdecomentario"/>
        </w:rPr>
        <w:annotationRef/>
      </w:r>
      <w:r>
        <w:rPr>
          <w:color w:val="000000"/>
          <w:lang w:val="es-CO"/>
        </w:rPr>
        <w:t>END + encabezado</w:t>
      </w:r>
    </w:p>
  </w:comment>
  <w:comment w:id="1" w:author="JUAN PABLO FONSECA CARDENAS" w:date="2023-01-27T20:47:00Z" w:initials="JPFC">
    <w:p w14:paraId="3F7561EF" w14:textId="77777777" w:rsidR="000A04E0" w:rsidRDefault="000A04E0" w:rsidP="00425AEC">
      <w:pPr>
        <w:pStyle w:val="Textocomentario"/>
      </w:pPr>
      <w:r>
        <w:rPr>
          <w:rStyle w:val="Refdecomentario"/>
        </w:rPr>
        <w:annotationRef/>
      </w:r>
      <w:r>
        <w:rPr>
          <w:lang w:val="es-CO"/>
        </w:rPr>
        <w:t>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793232" w15:done="0"/>
  <w15:commentEx w15:paraId="3F7561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EB6A8" w16cex:dateUtc="2023-01-28T01:46:00Z"/>
  <w16cex:commentExtensible w16cex:durableId="277EB6E6" w16cex:dateUtc="2023-01-28T0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793232" w16cid:durableId="277EB6A8"/>
  <w16cid:commentId w16cid:paraId="3F7561EF" w16cid:durableId="277EB6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8FC70" w14:textId="77777777" w:rsidR="00D0358D" w:rsidRDefault="00D0358D">
      <w:pPr>
        <w:spacing w:line="240" w:lineRule="auto"/>
      </w:pPr>
      <w:r>
        <w:separator/>
      </w:r>
    </w:p>
    <w:p w14:paraId="374917F9" w14:textId="77777777" w:rsidR="00D0358D" w:rsidRDefault="00D0358D"/>
  </w:endnote>
  <w:endnote w:type="continuationSeparator" w:id="0">
    <w:p w14:paraId="76923EC7" w14:textId="77777777" w:rsidR="00D0358D" w:rsidRDefault="00D0358D">
      <w:pPr>
        <w:spacing w:line="240" w:lineRule="auto"/>
      </w:pPr>
      <w:r>
        <w:continuationSeparator/>
      </w:r>
    </w:p>
    <w:p w14:paraId="637F4F34" w14:textId="77777777" w:rsidR="00D0358D" w:rsidRDefault="00D035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2D4A9" w14:textId="77777777" w:rsidR="00D0358D" w:rsidRDefault="00D0358D">
      <w:pPr>
        <w:spacing w:line="240" w:lineRule="auto"/>
      </w:pPr>
      <w:r>
        <w:separator/>
      </w:r>
    </w:p>
    <w:p w14:paraId="2D55070D" w14:textId="77777777" w:rsidR="00D0358D" w:rsidRDefault="00D0358D"/>
  </w:footnote>
  <w:footnote w:type="continuationSeparator" w:id="0">
    <w:p w14:paraId="35FAAC0B" w14:textId="77777777" w:rsidR="00D0358D" w:rsidRDefault="00D0358D">
      <w:pPr>
        <w:spacing w:line="240" w:lineRule="auto"/>
      </w:pPr>
      <w:r>
        <w:continuationSeparator/>
      </w:r>
    </w:p>
    <w:p w14:paraId="6CA6EBC3" w14:textId="77777777" w:rsidR="00D0358D" w:rsidRDefault="00D035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Tabla de diseño de encabezado"/>
    </w:tblPr>
    <w:tblGrid>
      <w:gridCol w:w="7988"/>
      <w:gridCol w:w="1038"/>
    </w:tblGrid>
    <w:tr w:rsidR="004D6B86" w14:paraId="1CAAA5D5" w14:textId="77777777">
      <w:tc>
        <w:tcPr>
          <w:tcW w:w="8280" w:type="dxa"/>
        </w:tcPr>
        <w:p w14:paraId="10CF6105" w14:textId="77777777" w:rsidR="004D6B86" w:rsidRPr="00170521" w:rsidRDefault="00C3615F" w:rsidP="00170521">
          <w:pPr>
            <w:pStyle w:val="Encabezado"/>
          </w:pPr>
          <w:sdt>
            <w:sdtPr>
              <w:alias w:val="Escriba el título abreviado:"/>
              <w:tag w:val="Escriba el título abreviado:"/>
              <w:id w:val="-582528332"/>
              <w:placeholder/>
              <w:showingPlcHdr/>
              <w15:dataBinding w:prefixMappings="xmlns:ns0='http://schemas.microsoft.com/temp/samples' " w:xpath="/ns0:employees[1]/ns0:employee[1]/ns0:CustomerName[1]" w:storeItemID="{B98E728A-96FF-4995-885C-5AF887AB0C35}"/>
              <w15:appearance w15:val="hidden"/>
            </w:sdtPr>
            <w:sdtEndPr/>
            <w:sdtContent>
              <w:r w:rsidR="006A6657" w:rsidRPr="00170521">
                <w:rPr>
                  <w:lang w:bidi="es-ES"/>
                </w:rPr>
                <w:t>TÍTULO ABREVIADO DE HASTA 50 CARACTERES</w:t>
              </w:r>
            </w:sdtContent>
          </w:sdt>
        </w:p>
      </w:tc>
      <w:tc>
        <w:tcPr>
          <w:tcW w:w="1080" w:type="dxa"/>
        </w:tcPr>
        <w:p w14:paraId="7EC9BED3"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2</w:t>
          </w:r>
          <w:r>
            <w:rPr>
              <w:noProof/>
              <w:lang w:bidi="es-ES"/>
            </w:rPr>
            <w:fldChar w:fldCharType="end"/>
          </w:r>
        </w:p>
      </w:tc>
    </w:tr>
  </w:tbl>
  <w:p w14:paraId="59A8958C" w14:textId="77777777" w:rsidR="004D6B86" w:rsidRDefault="004D6B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Tabla de diseño de encabezado"/>
    </w:tblPr>
    <w:tblGrid>
      <w:gridCol w:w="7988"/>
      <w:gridCol w:w="1038"/>
    </w:tblGrid>
    <w:tr w:rsidR="004D6B86" w14:paraId="0D72CD8A" w14:textId="77777777">
      <w:tc>
        <w:tcPr>
          <w:tcW w:w="8280" w:type="dxa"/>
        </w:tcPr>
        <w:p w14:paraId="05AE9E84" w14:textId="336FF58A" w:rsidR="004D6B86" w:rsidRPr="009F0414" w:rsidRDefault="00C3615F" w:rsidP="00504F88">
          <w:pPr>
            <w:pStyle w:val="Encabezado"/>
          </w:pPr>
          <w:sdt>
            <w:sdtPr>
              <w:alias w:val="Escriba el título abreviado:"/>
              <w:tag w:val="Escriba el título abreviado:"/>
              <w:id w:val="-211583021"/>
              <w:placeholder>
                <w:docPart w:val="5F37B215C37F47E6859D85A7439BC75B"/>
              </w:placeholder>
              <w:showingPlcHdr/>
              <w15:dataBinding w:prefixMappings="xmlns:ns0='http://schemas.microsoft.com/temp/samples' " w:xpath="/ns0:employees[1]/ns0:employee[1]/ns0:CustomerName[1]" w:storeItemID="{B98E728A-96FF-4995-885C-5AF887AB0C35}"/>
              <w15:appearance w15:val="hidden"/>
            </w:sdtPr>
            <w:sdtEndPr/>
            <w:sdtContent>
              <w:r w:rsidR="006A6657" w:rsidRPr="00170521">
                <w:rPr>
                  <w:lang w:bidi="es-ES"/>
                </w:rPr>
                <w:t>TÍTULO ABREVIADO DE HASTA 50 CARACTERES</w:t>
              </w:r>
            </w:sdtContent>
          </w:sdt>
        </w:p>
      </w:tc>
      <w:tc>
        <w:tcPr>
          <w:tcW w:w="1080" w:type="dxa"/>
        </w:tcPr>
        <w:p w14:paraId="1703F24A"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1</w:t>
          </w:r>
          <w:r>
            <w:rPr>
              <w:noProof/>
              <w:lang w:bidi="es-ES"/>
            </w:rPr>
            <w:fldChar w:fldCharType="end"/>
          </w:r>
        </w:p>
      </w:tc>
    </w:tr>
  </w:tbl>
  <w:p w14:paraId="0843D3A5" w14:textId="77777777" w:rsidR="004D6B86" w:rsidRDefault="004D6B86" w:rsidP="002C62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num w:numId="1" w16cid:durableId="1987930488">
    <w:abstractNumId w:val="9"/>
  </w:num>
  <w:num w:numId="2" w16cid:durableId="1631085245">
    <w:abstractNumId w:val="7"/>
  </w:num>
  <w:num w:numId="3" w16cid:durableId="1751196817">
    <w:abstractNumId w:val="6"/>
  </w:num>
  <w:num w:numId="4" w16cid:durableId="768551896">
    <w:abstractNumId w:val="5"/>
  </w:num>
  <w:num w:numId="5" w16cid:durableId="301926134">
    <w:abstractNumId w:val="4"/>
  </w:num>
  <w:num w:numId="6" w16cid:durableId="642393551">
    <w:abstractNumId w:val="8"/>
  </w:num>
  <w:num w:numId="7" w16cid:durableId="2029719490">
    <w:abstractNumId w:val="3"/>
  </w:num>
  <w:num w:numId="8" w16cid:durableId="1802111754">
    <w:abstractNumId w:val="2"/>
  </w:num>
  <w:num w:numId="9" w16cid:durableId="462621771">
    <w:abstractNumId w:val="1"/>
  </w:num>
  <w:num w:numId="10" w16cid:durableId="907036068">
    <w:abstractNumId w:val="0"/>
  </w:num>
  <w:num w:numId="11" w16cid:durableId="734358516">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PABLO FONSECA CARDENAS">
    <w15:presenceInfo w15:providerId="AD" w15:userId="S::juan.fonseca-c@mail.escuelaing.edu.co::af81e593-9ed5-467a-a264-3b6a6564bf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hyphenationZone w:val="425"/>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58D"/>
    <w:rsid w:val="00006BBA"/>
    <w:rsid w:val="0001010E"/>
    <w:rsid w:val="000217F5"/>
    <w:rsid w:val="00097169"/>
    <w:rsid w:val="000A04E0"/>
    <w:rsid w:val="00114BFA"/>
    <w:rsid w:val="001602E3"/>
    <w:rsid w:val="00160C0C"/>
    <w:rsid w:val="001664A2"/>
    <w:rsid w:val="00170521"/>
    <w:rsid w:val="001B4848"/>
    <w:rsid w:val="001C4A59"/>
    <w:rsid w:val="001F447A"/>
    <w:rsid w:val="001F7399"/>
    <w:rsid w:val="00212319"/>
    <w:rsid w:val="00225BE3"/>
    <w:rsid w:val="00274E0A"/>
    <w:rsid w:val="002B6153"/>
    <w:rsid w:val="002C627C"/>
    <w:rsid w:val="00307586"/>
    <w:rsid w:val="00336906"/>
    <w:rsid w:val="00345333"/>
    <w:rsid w:val="003A06C6"/>
    <w:rsid w:val="003E36B1"/>
    <w:rsid w:val="003E4162"/>
    <w:rsid w:val="003F7CBD"/>
    <w:rsid w:val="00481CF8"/>
    <w:rsid w:val="00492C2D"/>
    <w:rsid w:val="004A3D87"/>
    <w:rsid w:val="004B18A9"/>
    <w:rsid w:val="004D4F8C"/>
    <w:rsid w:val="004D6B86"/>
    <w:rsid w:val="00504F88"/>
    <w:rsid w:val="0055242C"/>
    <w:rsid w:val="00595412"/>
    <w:rsid w:val="0061747E"/>
    <w:rsid w:val="00641876"/>
    <w:rsid w:val="00645290"/>
    <w:rsid w:val="006A6657"/>
    <w:rsid w:val="006B015B"/>
    <w:rsid w:val="006C162F"/>
    <w:rsid w:val="006D7EE9"/>
    <w:rsid w:val="007244DE"/>
    <w:rsid w:val="007435DB"/>
    <w:rsid w:val="0081390C"/>
    <w:rsid w:val="00816831"/>
    <w:rsid w:val="00837D67"/>
    <w:rsid w:val="008747E8"/>
    <w:rsid w:val="008A2A83"/>
    <w:rsid w:val="00910F0E"/>
    <w:rsid w:val="00961AE5"/>
    <w:rsid w:val="009A2C38"/>
    <w:rsid w:val="009F0414"/>
    <w:rsid w:val="00A4757D"/>
    <w:rsid w:val="00A77F6B"/>
    <w:rsid w:val="00A81BB2"/>
    <w:rsid w:val="00AA5C05"/>
    <w:rsid w:val="00C3438C"/>
    <w:rsid w:val="00C3615F"/>
    <w:rsid w:val="00C40822"/>
    <w:rsid w:val="00C5686B"/>
    <w:rsid w:val="00C74024"/>
    <w:rsid w:val="00C83B15"/>
    <w:rsid w:val="00C925C8"/>
    <w:rsid w:val="00CB7F84"/>
    <w:rsid w:val="00CF1B55"/>
    <w:rsid w:val="00D0358D"/>
    <w:rsid w:val="00DA33D3"/>
    <w:rsid w:val="00DB2E59"/>
    <w:rsid w:val="00DB358F"/>
    <w:rsid w:val="00DC44F1"/>
    <w:rsid w:val="00DF6D26"/>
    <w:rsid w:val="00E7305D"/>
    <w:rsid w:val="00EA780C"/>
    <w:rsid w:val="00EB69D3"/>
    <w:rsid w:val="00F31D66"/>
    <w:rsid w:val="00F363EC"/>
    <w:rsid w:val="00F413AC"/>
    <w:rsid w:val="00F86369"/>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5C04EBF"/>
  <w15:chartTrackingRefBased/>
  <w15:docId w15:val="{7DF6EC31-BCA9-40E0-96CB-50FA4F087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15F"/>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semiHidden/>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0854637">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2741595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Documento%20de%20estilo%20AP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677A9DDF73454F957BC90065E0A1AB"/>
        <w:category>
          <w:name w:val="General"/>
          <w:gallery w:val="placeholder"/>
        </w:category>
        <w:types>
          <w:type w:val="bbPlcHdr"/>
        </w:types>
        <w:behaviors>
          <w:behavior w:val="content"/>
        </w:behaviors>
        <w:guid w:val="{4724644D-3596-45C9-B638-A5ADBECB7777}"/>
      </w:docPartPr>
      <w:docPartBody>
        <w:p w:rsidR="00000000" w:rsidRDefault="0061379B">
          <w:pPr>
            <w:pStyle w:val="62677A9DDF73454F957BC90065E0A1AB"/>
          </w:pPr>
          <w:r>
            <w:rPr>
              <w:lang w:bidi="es-ES"/>
            </w:rPr>
            <w:t xml:space="preserve">El resumen ha de tener una longitud de un párrafo de entre 150 y 250 palabras sin sangría. Los títulos de sección, como la palabra </w:t>
          </w:r>
          <w:r>
            <w:rPr>
              <w:rStyle w:val="nfasis"/>
              <w:lang w:bidi="es-ES"/>
            </w:rPr>
            <w:t>Resumen</w:t>
          </w:r>
          <w:r>
            <w:rPr>
              <w:lang w:bidi="es-ES"/>
            </w:rPr>
            <w:t xml:space="preserve"> anterior, no se consideran títulos, por lo que no se usa formato de título en negrita. En su lugar, use el estilo Tít</w:t>
          </w:r>
          <w:r>
            <w:rPr>
              <w:lang w:bidi="es-ES"/>
            </w:rPr>
            <w:t>ulo de sección. Este estilo inicia automáticamente la sección en una nueva página, por lo que no es necesario que agregue saltos de página. (Para ver el documento con la paginación, seleccione la pestaña Vista y haga clic en Vista de lectura). Tenga en cue</w:t>
          </w:r>
          <w:r>
            <w:rPr>
              <w:lang w:bidi="es-ES"/>
            </w:rPr>
            <w:t>nta que todos los estilos de texto de esta plantilla están disponibles en la pestaña Inicio de la cinta, en la galería de estilos.</w:t>
          </w:r>
        </w:p>
      </w:docPartBody>
    </w:docPart>
    <w:docPart>
      <w:docPartPr>
        <w:name w:val="2A8E99219BAE4EDDB6D759AD31CB1DED"/>
        <w:category>
          <w:name w:val="General"/>
          <w:gallery w:val="placeholder"/>
        </w:category>
        <w:types>
          <w:type w:val="bbPlcHdr"/>
        </w:types>
        <w:behaviors>
          <w:behavior w:val="content"/>
        </w:behaviors>
        <w:guid w:val="{0435DDEF-EC1F-46E4-A0C6-F02370DE344C}"/>
      </w:docPartPr>
      <w:docPartBody>
        <w:p w:rsidR="00000000" w:rsidRDefault="0061379B">
          <w:pPr>
            <w:pStyle w:val="2A8E99219BAE4EDDB6D759AD31CB1DED"/>
          </w:pPr>
          <w:r>
            <w:rPr>
              <w:lang w:bidi="es-ES"/>
            </w:rPr>
            <w:t xml:space="preserve">Agregue aquí las palabras clave. Para reemplazar este (o cualquier) texto de sugerencia por el suyo, selecciónelo y comience </w:t>
          </w:r>
          <w:r>
            <w:rPr>
              <w:lang w:bidi="es-ES"/>
            </w:rPr>
            <w:t xml:space="preserve">a escribir. </w:t>
          </w:r>
          <w:r>
            <w:rPr>
              <w:lang w:bidi="es-ES"/>
            </w:rPr>
            <w:t>No incluya espacios a la izquierda o a la derecha de los caracteres de la selección.</w:t>
          </w:r>
        </w:p>
      </w:docPartBody>
    </w:docPart>
    <w:docPart>
      <w:docPartPr>
        <w:name w:val="69DA7113654B4723B45C3C3DAE55CC33"/>
        <w:category>
          <w:name w:val="General"/>
          <w:gallery w:val="placeholder"/>
        </w:category>
        <w:types>
          <w:type w:val="bbPlcHdr"/>
        </w:types>
        <w:behaviors>
          <w:behavior w:val="content"/>
        </w:behaviors>
        <w:guid w:val="{B9EB0C00-1A2D-4737-AD22-556272BE490C}"/>
      </w:docPartPr>
      <w:docPartBody>
        <w:p w:rsidR="00000000" w:rsidRDefault="0061379B">
          <w:pPr>
            <w:pStyle w:val="69DA7113654B4723B45C3C3DAE55CC33"/>
          </w:pPr>
          <w:r>
            <w:rPr>
              <w:lang w:bidi="es-ES"/>
            </w:rPr>
            <w:t>Los d</w:t>
          </w:r>
          <w:r>
            <w:rPr>
              <w:lang w:bidi="es-ES"/>
            </w:rPr>
            <w:t>os primeros niveles de título tienen su propio párrafo, como se muestra aquí. Los títulos 3, 4 y 5 son títulos usados al principio del párrafo.</w:t>
          </w:r>
        </w:p>
      </w:docPartBody>
    </w:docPart>
    <w:docPart>
      <w:docPartPr>
        <w:name w:val="0BBAE1568B9F4797A963A460E1B2D87F"/>
        <w:category>
          <w:name w:val="General"/>
          <w:gallery w:val="placeholder"/>
        </w:category>
        <w:types>
          <w:type w:val="bbPlcHdr"/>
        </w:types>
        <w:behaviors>
          <w:behavior w:val="content"/>
        </w:behaviors>
        <w:guid w:val="{3F4AFA56-84BE-4544-9DED-8F674BFB7077}"/>
      </w:docPartPr>
      <w:docPartBody>
        <w:p w:rsidR="00000000" w:rsidRDefault="0061379B">
          <w:pPr>
            <w:pStyle w:val="0BBAE1568B9F4797A963A460E1B2D87F"/>
          </w:pPr>
          <w:r>
            <w:rPr>
              <w:lang w:bidi="es-ES"/>
            </w:rPr>
            <w:t>Título 2</w:t>
          </w:r>
          <w:r>
            <w:rPr>
              <w:rStyle w:val="Refdenotaalpie"/>
              <w:lang w:bidi="es-ES"/>
            </w:rPr>
            <w:t>1</w:t>
          </w:r>
        </w:p>
      </w:docPartBody>
    </w:docPart>
    <w:docPart>
      <w:docPartPr>
        <w:name w:val="3E0404874F414DA2AD2D01713D164BA7"/>
        <w:category>
          <w:name w:val="General"/>
          <w:gallery w:val="placeholder"/>
        </w:category>
        <w:types>
          <w:type w:val="bbPlcHdr"/>
        </w:types>
        <w:behaviors>
          <w:behavior w:val="content"/>
        </w:behaviors>
        <w:guid w:val="{91028003-FE13-4580-AFD9-6AF3CFB38182}"/>
      </w:docPartPr>
      <w:docPartBody>
        <w:p w:rsidR="00000000" w:rsidRDefault="0061379B">
          <w:pPr>
            <w:pStyle w:val="3E0404874F414DA2AD2D01713D164BA7"/>
          </w:pPr>
          <w:r>
            <w:rPr>
              <w:lang w:bidi="es-ES"/>
            </w:rPr>
            <w:t>Para los requisitos de formato de APA, simplemente escriba sus propias referencias y notas al pie. Par</w:t>
          </w:r>
          <w:r>
            <w:rPr>
              <w:lang w:bidi="es-ES"/>
            </w:rPr>
            <w:t>a dar formato a una referencia de nota al pie, seleccione el número y, después, en la galería de estilos de la pestaña Inicio, haga clic en Referencia de nota al pie.</w:t>
          </w:r>
        </w:p>
      </w:docPartBody>
    </w:docPart>
    <w:docPart>
      <w:docPartPr>
        <w:name w:val="702BCE51AC854046AC6202F262C5724B"/>
        <w:category>
          <w:name w:val="General"/>
          <w:gallery w:val="placeholder"/>
        </w:category>
        <w:types>
          <w:type w:val="bbPlcHdr"/>
        </w:types>
        <w:behaviors>
          <w:behavior w:val="content"/>
        </w:behaviors>
        <w:guid w:val="{BD3D0350-8B1F-4F29-A1FA-89B1ADEB3515}"/>
      </w:docPartPr>
      <w:docPartBody>
        <w:p w:rsidR="00000000" w:rsidRDefault="0061379B">
          <w:pPr>
            <w:pStyle w:val="702BCE51AC854046AC6202F262C5724B"/>
          </w:pPr>
          <w:r w:rsidRPr="003F7CBD">
            <w:rPr>
              <w:rStyle w:val="Ttulo3Car"/>
              <w:lang w:bidi="es-ES"/>
            </w:rPr>
            <w:t>Título 3</w:t>
          </w:r>
        </w:p>
      </w:docPartBody>
    </w:docPart>
    <w:docPart>
      <w:docPartPr>
        <w:name w:val="A6CF3D8719864CD59997A729ADA05973"/>
        <w:category>
          <w:name w:val="General"/>
          <w:gallery w:val="placeholder"/>
        </w:category>
        <w:types>
          <w:type w:val="bbPlcHdr"/>
        </w:types>
        <w:behaviors>
          <w:behavior w:val="content"/>
        </w:behaviors>
        <w:guid w:val="{7B2A5903-CC33-46BD-B793-E97DF091B1D0}"/>
      </w:docPartPr>
      <w:docPartBody>
        <w:p w:rsidR="00000000" w:rsidRDefault="0061379B">
          <w:pPr>
            <w:pStyle w:val="A6CF3D8719864CD59997A729ADA05973"/>
          </w:pPr>
          <w:r>
            <w:rPr>
              <w:lang w:bidi="es-ES"/>
            </w:rPr>
            <w:t>Incluya un punto al final de un titulillo en línea. Tenga en cuenta que, si corr</w:t>
          </w:r>
          <w:r>
            <w:rPr>
              <w:lang w:bidi="es-ES"/>
            </w:rPr>
            <w:t xml:space="preserve">esponde, se pueden incluir párrafos consecutivos con sus propios títulos. </w:t>
          </w:r>
        </w:p>
      </w:docPartBody>
    </w:docPart>
    <w:docPart>
      <w:docPartPr>
        <w:name w:val="5F37B215C37F47E6859D85A7439BC75B"/>
        <w:category>
          <w:name w:val="General"/>
          <w:gallery w:val="placeholder"/>
        </w:category>
        <w:types>
          <w:type w:val="bbPlcHdr"/>
        </w:types>
        <w:behaviors>
          <w:behavior w:val="content"/>
        </w:behaviors>
        <w:guid w:val="{6E58A6FF-BC9F-44FE-B296-187CD087B7C9}"/>
      </w:docPartPr>
      <w:docPartBody>
        <w:p w:rsidR="00000000" w:rsidRDefault="0061379B" w:rsidP="0061379B">
          <w:pPr>
            <w:pStyle w:val="5F37B215C37F47E6859D85A7439BC75B"/>
          </w:pPr>
          <w:r>
            <w:rPr>
              <w:lang w:bidi="es-ES"/>
            </w:rPr>
            <w:t>Los dos primeros niveles de título tienen su propio párrafo, como se muestra aquí. Los títulos 3, 4 y 5 son títulos usados al principio del párrafo.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9B"/>
    <w:rsid w:val="006137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val="es-ES" w:eastAsia="ja-JP"/>
    </w:rPr>
  </w:style>
  <w:style w:type="paragraph" w:styleId="Ttulo4">
    <w:name w:val="heading 4"/>
    <w:basedOn w:val="Normal"/>
    <w:next w:val="Normal"/>
    <w:link w:val="Ttulo4C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val="es-ES" w:eastAsia="ja-JP"/>
    </w:rPr>
  </w:style>
  <w:style w:type="paragraph" w:styleId="Ttulo5">
    <w:name w:val="heading 5"/>
    <w:basedOn w:val="Normal"/>
    <w:next w:val="Normal"/>
    <w:link w:val="Ttulo5C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val="es-E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8CE5E28F8504B7BB59E67235A0AAB75">
    <w:name w:val="18CE5E28F8504B7BB59E67235A0AAB75"/>
  </w:style>
  <w:style w:type="paragraph" w:customStyle="1" w:styleId="B59654791AF74E2AB6647E298B03CE47">
    <w:name w:val="B59654791AF74E2AB6647E298B03CE47"/>
  </w:style>
  <w:style w:type="paragraph" w:customStyle="1" w:styleId="9C745C5D43084FA6A45D0D92FF44EE49">
    <w:name w:val="9C745C5D43084FA6A45D0D92FF44EE49"/>
  </w:style>
  <w:style w:type="paragraph" w:customStyle="1" w:styleId="CDD55EBE68BD4971A84AFC80F49C4076">
    <w:name w:val="CDD55EBE68BD4971A84AFC80F49C4076"/>
  </w:style>
  <w:style w:type="character" w:styleId="nfasis">
    <w:name w:val="Emphasis"/>
    <w:basedOn w:val="Fuentedeprrafopredeter"/>
    <w:uiPriority w:val="4"/>
    <w:qFormat/>
    <w:rPr>
      <w:i/>
      <w:iCs/>
    </w:rPr>
  </w:style>
  <w:style w:type="paragraph" w:customStyle="1" w:styleId="62677A9DDF73454F957BC90065E0A1AB">
    <w:name w:val="62677A9DDF73454F957BC90065E0A1AB"/>
  </w:style>
  <w:style w:type="paragraph" w:customStyle="1" w:styleId="2A8E99219BAE4EDDB6D759AD31CB1DED">
    <w:name w:val="2A8E99219BAE4EDDB6D759AD31CB1DED"/>
  </w:style>
  <w:style w:type="paragraph" w:customStyle="1" w:styleId="02F143FD27B24240AC0FD2975ADF4A6D">
    <w:name w:val="02F143FD27B24240AC0FD2975ADF4A6D"/>
  </w:style>
  <w:style w:type="paragraph" w:customStyle="1" w:styleId="E21415B1150C4793BBF64B1B025CDBC7">
    <w:name w:val="E21415B1150C4793BBF64B1B025CDBC7"/>
  </w:style>
  <w:style w:type="paragraph" w:customStyle="1" w:styleId="8B934677BDDA4C3DAC1CE25FF1C4C463">
    <w:name w:val="8B934677BDDA4C3DAC1CE25FF1C4C463"/>
  </w:style>
  <w:style w:type="paragraph" w:customStyle="1" w:styleId="69DA7113654B4723B45C3C3DAE55CC33">
    <w:name w:val="69DA7113654B4723B45C3C3DAE55CC33"/>
  </w:style>
  <w:style w:type="character" w:styleId="Refdenotaalpie">
    <w:name w:val="footnote reference"/>
    <w:basedOn w:val="Fuentedeprrafopredeter"/>
    <w:uiPriority w:val="99"/>
    <w:qFormat/>
    <w:rPr>
      <w:vertAlign w:val="superscript"/>
    </w:rPr>
  </w:style>
  <w:style w:type="paragraph" w:customStyle="1" w:styleId="0BBAE1568B9F4797A963A460E1B2D87F">
    <w:name w:val="0BBAE1568B9F4797A963A460E1B2D87F"/>
  </w:style>
  <w:style w:type="paragraph" w:customStyle="1" w:styleId="3E0404874F414DA2AD2D01713D164BA7">
    <w:name w:val="3E0404874F414DA2AD2D01713D164BA7"/>
  </w:style>
  <w:style w:type="character" w:customStyle="1" w:styleId="Ttulo3Car">
    <w:name w:val="Título 3 Car"/>
    <w:basedOn w:val="Fuentedeprrafopredeter"/>
    <w:link w:val="Ttulo3"/>
    <w:uiPriority w:val="5"/>
    <w:rPr>
      <w:rFonts w:asciiTheme="majorHAnsi" w:eastAsiaTheme="majorEastAsia" w:hAnsiTheme="majorHAnsi" w:cstheme="majorBidi"/>
      <w:b/>
      <w:bCs/>
      <w:color w:val="000000" w:themeColor="text1"/>
      <w:sz w:val="24"/>
      <w:szCs w:val="24"/>
      <w:lang w:val="es-ES" w:eastAsia="ja-JP"/>
    </w:rPr>
  </w:style>
  <w:style w:type="paragraph" w:customStyle="1" w:styleId="702BCE51AC854046AC6202F262C5724B">
    <w:name w:val="702BCE51AC854046AC6202F262C5724B"/>
  </w:style>
  <w:style w:type="paragraph" w:customStyle="1" w:styleId="A6CF3D8719864CD59997A729ADA05973">
    <w:name w:val="A6CF3D8719864CD59997A729ADA05973"/>
  </w:style>
  <w:style w:type="character" w:customStyle="1" w:styleId="Ttulo4Car">
    <w:name w:val="Título 4 Car"/>
    <w:basedOn w:val="Fuentedeprrafopredeter"/>
    <w:link w:val="Ttulo4"/>
    <w:uiPriority w:val="5"/>
    <w:rPr>
      <w:rFonts w:asciiTheme="majorHAnsi" w:eastAsiaTheme="majorEastAsia" w:hAnsiTheme="majorHAnsi" w:cstheme="majorBidi"/>
      <w:b/>
      <w:bCs/>
      <w:i/>
      <w:iCs/>
      <w:color w:val="000000" w:themeColor="text1"/>
      <w:sz w:val="24"/>
      <w:szCs w:val="24"/>
      <w:lang w:val="es-ES" w:eastAsia="ja-JP"/>
    </w:rPr>
  </w:style>
  <w:style w:type="paragraph" w:customStyle="1" w:styleId="D72C5E5FF44D4C9F8E5EB220D26F150F">
    <w:name w:val="D72C5E5FF44D4C9F8E5EB220D26F150F"/>
  </w:style>
  <w:style w:type="paragraph" w:customStyle="1" w:styleId="FDD1693EBB174597B8DFF047241E92FA">
    <w:name w:val="FDD1693EBB174597B8DFF047241E92FA"/>
  </w:style>
  <w:style w:type="character" w:customStyle="1" w:styleId="Ttulo5Car">
    <w:name w:val="Título 5 Car"/>
    <w:basedOn w:val="Fuentedeprrafopredeter"/>
    <w:link w:val="Ttulo5"/>
    <w:uiPriority w:val="5"/>
    <w:rPr>
      <w:rFonts w:asciiTheme="majorHAnsi" w:eastAsiaTheme="majorEastAsia" w:hAnsiTheme="majorHAnsi" w:cstheme="majorBidi"/>
      <w:i/>
      <w:iCs/>
      <w:color w:val="000000" w:themeColor="text1"/>
      <w:sz w:val="24"/>
      <w:szCs w:val="24"/>
      <w:lang w:val="es-ES" w:eastAsia="ja-JP"/>
    </w:rPr>
  </w:style>
  <w:style w:type="paragraph" w:customStyle="1" w:styleId="3C63894FC604466996C6BAE9115411A1">
    <w:name w:val="3C63894FC604466996C6BAE9115411A1"/>
  </w:style>
  <w:style w:type="paragraph" w:customStyle="1" w:styleId="4D213AA86AAB4143A5429CD5C8B33E1F">
    <w:name w:val="4D213AA86AAB4143A5429CD5C8B33E1F"/>
  </w:style>
  <w:style w:type="paragraph" w:customStyle="1" w:styleId="BA30017D15974F28B5E128040E586528">
    <w:name w:val="BA30017D15974F28B5E128040E586528"/>
  </w:style>
  <w:style w:type="paragraph" w:customStyle="1" w:styleId="03EB32CC5C1A45F9B46CE4DB75806551">
    <w:name w:val="03EB32CC5C1A45F9B46CE4DB75806551"/>
  </w:style>
  <w:style w:type="paragraph" w:customStyle="1" w:styleId="82CDFA971435453EBB3DFF7407B7623A">
    <w:name w:val="82CDFA971435453EBB3DFF7407B7623A"/>
  </w:style>
  <w:style w:type="paragraph" w:customStyle="1" w:styleId="9D3DFBD9E4EA4CC9ABC94C3B23937A6C">
    <w:name w:val="9D3DFBD9E4EA4CC9ABC94C3B23937A6C"/>
  </w:style>
  <w:style w:type="paragraph" w:customStyle="1" w:styleId="84324B1F710F410CB576BE01A9B50CF8">
    <w:name w:val="84324B1F710F410CB576BE01A9B50CF8"/>
  </w:style>
  <w:style w:type="paragraph" w:customStyle="1" w:styleId="3014512C99004B85A2612DEB714D10DC">
    <w:name w:val="3014512C99004B85A2612DEB714D10DC"/>
  </w:style>
  <w:style w:type="paragraph" w:customStyle="1" w:styleId="09BA657FE4FB4898AF085AE00C8AC7DD">
    <w:name w:val="09BA657FE4FB4898AF085AE00C8AC7DD"/>
  </w:style>
  <w:style w:type="paragraph" w:customStyle="1" w:styleId="07051F7392F940378F754755637711AC">
    <w:name w:val="07051F7392F940378F754755637711AC"/>
  </w:style>
  <w:style w:type="paragraph" w:customStyle="1" w:styleId="8FD7A3C4965F40AAA1256E18F6E254C4">
    <w:name w:val="8FD7A3C4965F40AAA1256E18F6E254C4"/>
  </w:style>
  <w:style w:type="paragraph" w:customStyle="1" w:styleId="415F6D58BADB4A3EB6BA0DA804FB3DF9">
    <w:name w:val="415F6D58BADB4A3EB6BA0DA804FB3DF9"/>
  </w:style>
  <w:style w:type="paragraph" w:customStyle="1" w:styleId="06491524AC4649629B86B89C056C7FD5">
    <w:name w:val="06491524AC4649629B86B89C056C7FD5"/>
  </w:style>
  <w:style w:type="paragraph" w:customStyle="1" w:styleId="1CF4D0DF2BE349DE951D6386D3C91259">
    <w:name w:val="1CF4D0DF2BE349DE951D6386D3C91259"/>
  </w:style>
  <w:style w:type="paragraph" w:customStyle="1" w:styleId="4344A6E23CE64E618A69A147033014D8">
    <w:name w:val="4344A6E23CE64E618A69A147033014D8"/>
  </w:style>
  <w:style w:type="paragraph" w:customStyle="1" w:styleId="BAD01976819C441A91363175295AF7C5">
    <w:name w:val="BAD01976819C441A91363175295AF7C5"/>
  </w:style>
  <w:style w:type="paragraph" w:customStyle="1" w:styleId="649500A7CD1844FBA12120AE411BFB13">
    <w:name w:val="649500A7CD1844FBA12120AE411BFB13"/>
  </w:style>
  <w:style w:type="paragraph" w:customStyle="1" w:styleId="7B5ECE89CDAE48E7B4B0EBA2C3DC60FA">
    <w:name w:val="7B5ECE89CDAE48E7B4B0EBA2C3DC60FA"/>
  </w:style>
  <w:style w:type="paragraph" w:customStyle="1" w:styleId="1812D37128664D74AB68685DD45788E2">
    <w:name w:val="1812D37128664D74AB68685DD45788E2"/>
  </w:style>
  <w:style w:type="paragraph" w:customStyle="1" w:styleId="1D4C148F22864E18A4C877A301A39920">
    <w:name w:val="1D4C148F22864E18A4C877A301A39920"/>
  </w:style>
  <w:style w:type="paragraph" w:customStyle="1" w:styleId="06F8F292FD0F4AE2B9C04F0F790A47E1">
    <w:name w:val="06F8F292FD0F4AE2B9C04F0F790A47E1"/>
  </w:style>
  <w:style w:type="paragraph" w:customStyle="1" w:styleId="90B567C76D4B4726AB17356F23167BF6">
    <w:name w:val="90B567C76D4B4726AB17356F23167BF6"/>
  </w:style>
  <w:style w:type="paragraph" w:customStyle="1" w:styleId="7C10D484FA674F3BA884816335D2DB06">
    <w:name w:val="7C10D484FA674F3BA884816335D2DB06"/>
  </w:style>
  <w:style w:type="paragraph" w:customStyle="1" w:styleId="7D0E447883C349EDA61A5A19DD6F0C97">
    <w:name w:val="7D0E447883C349EDA61A5A19DD6F0C97"/>
  </w:style>
  <w:style w:type="paragraph" w:customStyle="1" w:styleId="3DDA52EFA03F4527ABD6E866832E60FB">
    <w:name w:val="3DDA52EFA03F4527ABD6E866832E60FB"/>
  </w:style>
  <w:style w:type="paragraph" w:customStyle="1" w:styleId="641BDD4FB0884FC680392B1208AE104E">
    <w:name w:val="641BDD4FB0884FC680392B1208AE104E"/>
  </w:style>
  <w:style w:type="paragraph" w:customStyle="1" w:styleId="CA9A923359634343859C816551C02172">
    <w:name w:val="CA9A923359634343859C816551C02172"/>
  </w:style>
  <w:style w:type="paragraph" w:customStyle="1" w:styleId="0B02FC2CC62245BDB8B90BCC25AAFFB6">
    <w:name w:val="0B02FC2CC62245BDB8B90BCC25AAFFB6"/>
  </w:style>
  <w:style w:type="paragraph" w:customStyle="1" w:styleId="FEB71B5D80ED48F8B44A775013C6ED92">
    <w:name w:val="FEB71B5D80ED48F8B44A775013C6ED92"/>
  </w:style>
  <w:style w:type="paragraph" w:customStyle="1" w:styleId="362136B387A34BF6B8D67FF0C61B0FCD">
    <w:name w:val="362136B387A34BF6B8D67FF0C61B0FCD"/>
  </w:style>
  <w:style w:type="paragraph" w:customStyle="1" w:styleId="592488F1E1C147439424D5FB9A2BB318">
    <w:name w:val="592488F1E1C147439424D5FB9A2BB318"/>
  </w:style>
  <w:style w:type="paragraph" w:customStyle="1" w:styleId="62BB3422BAF04E75B42A448817AFC0C3">
    <w:name w:val="62BB3422BAF04E75B42A448817AFC0C3"/>
  </w:style>
  <w:style w:type="paragraph" w:customStyle="1" w:styleId="7866F9DB4EDA4C96884BAC8A28734459">
    <w:name w:val="7866F9DB4EDA4C96884BAC8A28734459"/>
  </w:style>
  <w:style w:type="paragraph" w:customStyle="1" w:styleId="72631520FBB843889C72C8F8973DEBE4">
    <w:name w:val="72631520FBB843889C72C8F8973DEBE4"/>
  </w:style>
  <w:style w:type="paragraph" w:customStyle="1" w:styleId="4F1BF1FBA036450D850FDBFD48A019FB">
    <w:name w:val="4F1BF1FBA036450D850FDBFD48A019FB"/>
  </w:style>
  <w:style w:type="paragraph" w:customStyle="1" w:styleId="04574DA520E64E5B98741F7E322AB600">
    <w:name w:val="04574DA520E64E5B98741F7E322AB600"/>
  </w:style>
  <w:style w:type="paragraph" w:customStyle="1" w:styleId="3D8DED49990A433EB69B3729A56CA77E">
    <w:name w:val="3D8DED49990A433EB69B3729A56CA77E"/>
  </w:style>
  <w:style w:type="paragraph" w:customStyle="1" w:styleId="2C889A6763E54FB49B6A284B31CCF834">
    <w:name w:val="2C889A6763E54FB49B6A284B31CCF834"/>
  </w:style>
  <w:style w:type="paragraph" w:customStyle="1" w:styleId="3AE8B5B1BCB242FEB0040125243CB4CE">
    <w:name w:val="3AE8B5B1BCB242FEB0040125243CB4CE"/>
  </w:style>
  <w:style w:type="paragraph" w:customStyle="1" w:styleId="C0041D50DFAE493789C3ED72AB95B15A">
    <w:name w:val="C0041D50DFAE493789C3ED72AB95B15A"/>
  </w:style>
  <w:style w:type="paragraph" w:customStyle="1" w:styleId="24337D426077489DB610884045050D58">
    <w:name w:val="24337D426077489DB610884045050D58"/>
  </w:style>
  <w:style w:type="paragraph" w:customStyle="1" w:styleId="7100E819A4884370911C17840B255196">
    <w:name w:val="7100E819A4884370911C17840B255196"/>
  </w:style>
  <w:style w:type="paragraph" w:customStyle="1" w:styleId="7ABD3E031121450DB62BEC0959CB5CD7">
    <w:name w:val="7ABD3E031121450DB62BEC0959CB5CD7"/>
  </w:style>
  <w:style w:type="paragraph" w:customStyle="1" w:styleId="1B22B47F99634C6C8CE8333D36AA67AF">
    <w:name w:val="1B22B47F99634C6C8CE8333D36AA67AF"/>
  </w:style>
  <w:style w:type="paragraph" w:customStyle="1" w:styleId="5F37B215C37F47E6859D85A7439BC75B">
    <w:name w:val="5F37B215C37F47E6859D85A7439BC75B"/>
    <w:rsid w:val="006137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
    <CompanyName/>
    <SenderAddress/>
    <Address/>
  </employee>
</employees>
</file>

<file path=customXml/itemProps1.xml><?xml version="1.0" encoding="utf-8"?>
<ds:datastoreItem xmlns:ds="http://schemas.openxmlformats.org/officeDocument/2006/customXml" ds:itemID="{8380E956-02AA-401B-8674-47E113BB0F95}">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Documento de estilo APA.dotx</Template>
  <TotalTime>20</TotalTime>
  <Pages>4</Pages>
  <Words>286</Words>
  <Characters>1575</Characters>
  <Application>Microsoft Office Word</Application>
  <DocSecurity>0</DocSecurity>
  <Lines>13</Lines>
  <Paragraphs>3</Paragraphs>
  <ScaleCrop>false</ScaleCrop>
  <HeadingPairs>
    <vt:vector size="6" baseType="variant">
      <vt:variant>
        <vt:lpstr>Título</vt:lpstr>
      </vt:variant>
      <vt:variant>
        <vt:i4>1</vt:i4>
      </vt:variant>
      <vt:variant>
        <vt:lpstr>Títulos</vt:lpstr>
      </vt:variant>
      <vt:variant>
        <vt:i4>9</vt:i4>
      </vt:variant>
      <vt:variant>
        <vt:lpstr>Title</vt:lpstr>
      </vt:variant>
      <vt:variant>
        <vt:i4>1</vt:i4>
      </vt:variant>
    </vt:vector>
  </HeadingPairs>
  <TitlesOfParts>
    <vt:vector size="11" baseType="lpstr">
      <vt:lpstr/>
      <vt:lpstr>Introducción </vt:lpstr>
      <vt:lpstr/>
      <vt:lpstr>Desarrollo del laboratorio</vt:lpstr>
      <vt:lpstr>    &lt;Título 21&gt;</vt:lpstr>
      <vt:lpstr>        &lt;Título 3&gt;.</vt:lpstr>
      <vt:lpstr>&lt;Referencias</vt:lpstr>
      <vt:lpstr>Notas al pie</vt:lpstr>
      <vt:lpstr>Tablas</vt:lpstr>
      <vt:lpstr>Ilustraciones</vt: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JUAN PABLO FONSECA CARDENAS</cp:lastModifiedBy>
  <cp:revision>1</cp:revision>
  <dcterms:created xsi:type="dcterms:W3CDTF">2023-01-28T01:35:00Z</dcterms:created>
  <dcterms:modified xsi:type="dcterms:W3CDTF">2023-01-28T01:55:00Z</dcterms:modified>
</cp:coreProperties>
</file>
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E917" w14:textId="24A37ABA" w:rsidR="004D6B86" w:rsidRDefault="00D0358D">
      <w:pPr>
        <w:pStyle w:val="Ttulo"/>
      </w:pPr>
      <w:commentRangeStart w:id="0"/>
      <w:r>
        <w:t>Laboratorio N° [___] [_______________________]</w:t>
      </w:r>
      <w:commentRangeEnd w:id="0"/>
      <w:r w:rsidR="000A04E0">
        <w:rPr>
          <w:rStyle w:val="Refdecomentario"/>
          <w:rFonts w:asciiTheme="minorHAnsi" w:eastAsiaTheme="minorEastAsia" w:hAnsiTheme="minorHAnsi" w:cstheme="minorBidi"/>
        </w:rPr>
        <w:commentReference w:id="0"/>
      </w:r>
    </w:p>
    <w:p w14:paraId="151F074D" w14:textId="302DE3FC" w:rsidR="004D6B86" w:rsidRDefault="00D0358D">
      <w:pPr>
        <w:pStyle w:val="Ttulo21"/>
      </w:pPr>
      <w:r>
        <w:t>Santiago Cárdenas Amaya</w:t>
      </w:r>
    </w:p>
    <w:p w14:paraId="6B9000E7" w14:textId="1843978B" w:rsidR="00D0358D" w:rsidRDefault="00D0358D">
      <w:pPr>
        <w:pStyle w:val="Ttulo21"/>
      </w:pPr>
      <w:r>
        <w:t>Juan Pablo Fonseca</w:t>
      </w:r>
    </w:p>
    <w:p w14:paraId="6267D6D5" w14:textId="7C124D2A" w:rsidR="004D6B86" w:rsidRDefault="00D0358D">
      <w:pPr>
        <w:pStyle w:val="Ttulo21"/>
      </w:pPr>
      <w:r>
        <w:t>Escuela Colombiana de ingeniería Julio Garavito</w:t>
      </w:r>
    </w:p>
    <w:p w14:paraId="44A99C9E" w14:textId="4909DC01" w:rsidR="004D6B86" w:rsidRDefault="00D0358D">
      <w:pPr>
        <w:pStyle w:val="Ttulo"/>
      </w:pPr>
      <w:r>
        <w:rPr>
          <w:lang w:bidi="es-ES"/>
        </w:rPr>
        <w:t>Bogotá 2023</w:t>
      </w:r>
    </w:p>
    <w:p w14:paraId="39EA412D" w14:textId="6795C8F6" w:rsidR="004D6B86" w:rsidRPr="00A4757D" w:rsidRDefault="004D6B86" w:rsidP="00D0358D">
      <w:pPr>
        <w:ind w:firstLine="0"/>
      </w:pPr>
    </w:p>
    <w:p w14:paraId="6AD324C6" w14:textId="061A7263" w:rsidR="004D6B86" w:rsidRDefault="000A04E0">
      <w:pPr>
        <w:pStyle w:val="Ttulodeseccin"/>
      </w:pPr>
      <w:commentRangeStart w:id="1"/>
      <w:r>
        <w:rPr>
          <w:lang w:bidi="es-ES"/>
        </w:rPr>
        <w:lastRenderedPageBreak/>
        <w:t>Introducción</w:t>
      </w:r>
      <w:commentRangeEnd w:id="1"/>
      <w:r>
        <w:rPr>
          <w:rStyle w:val="Refdecomentario"/>
          <w:rFonts w:asciiTheme="minorHAnsi" w:eastAsiaTheme="minorEastAsia" w:hAnsiTheme="minorHAnsi" w:cstheme="minorBidi"/>
        </w:rPr>
        <w:commentReference w:id="1"/>
      </w:r>
    </w:p>
    <w:sdt>
      <w:sdtPr>
        <w:alias w:val="Escriba el contenido de resumen:"/>
        <w:tag w:val="Escriba el contenido de resumen:"/>
        <w:id w:val="1605225004"/>
        <w:placeholder>
          <w:docPart w:val="62677A9DDF73454F957BC90065E0A1AB"/>
        </w:placeholder>
        <w:temporary/>
        <w:showingPlcHdr/>
        <w15:appearance w15:val="hidden"/>
      </w:sdtPr>
      <w:sdtContent>
        <w:p w14:paraId="4136C06F"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6C812994"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2A8E99219BAE4EDDB6D759AD31CB1DED"/>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51D7371D" w14:textId="7100C5E0" w:rsidR="004D6B86" w:rsidRPr="00E7305D" w:rsidRDefault="004D6B86" w:rsidP="000A04E0">
      <w:pPr>
        <w:pStyle w:val="Ttulodeseccin"/>
        <w:jc w:val="left"/>
      </w:pPr>
    </w:p>
    <w:p w14:paraId="486A45E0" w14:textId="0E50C2D3" w:rsidR="004D6B86" w:rsidRPr="00C5686B" w:rsidRDefault="000A04E0">
      <w:pPr>
        <w:pStyle w:val="Ttulo1"/>
      </w:pPr>
      <w:r>
        <w:t>Desarrollo del laboratorio</w:t>
      </w:r>
    </w:p>
    <w:p w14:paraId="30078342" w14:textId="77777777" w:rsidR="004D6B86" w:rsidRDefault="00000000">
      <w:sdt>
        <w:sdtPr>
          <w:alias w:val="Escriba el texto de párrafo:"/>
          <w:tag w:val="Escriba el texto de párrafo:"/>
          <w:id w:val="-1032563305"/>
          <w:placeholder>
            <w:docPart w:val="69DA7113654B4723B45C3C3DAE55CC33"/>
          </w:placeholder>
          <w:temporary/>
          <w:showingPlcHdr/>
          <w15:appearance w15:val="hidden"/>
        </w:sdtPr>
        <w:sdtContent>
          <w:r w:rsidR="00C5686B">
            <w:rPr>
              <w:lang w:bidi="es-ES"/>
            </w:rPr>
            <w:t>Los dos primeros niveles de título tienen su propio párrafo, como se muestra aquí. Los títulos 3, 4 y 5 son títulos usados al principio del párrafo.</w:t>
          </w:r>
        </w:sdtContent>
      </w:sdt>
    </w:p>
    <w:sdt>
      <w:sdtPr>
        <w:alias w:val="Escriba el título 2:"/>
        <w:tag w:val="Escriba el título 2:"/>
        <w:id w:val="1808819929"/>
        <w:placeholder>
          <w:docPart w:val="0BBAE1568B9F4797A963A460E1B2D87F"/>
        </w:placeholder>
        <w:temporary/>
        <w:showingPlcHdr/>
        <w15:appearance w15:val="hidden"/>
      </w:sdtPr>
      <w:sdtContent>
        <w:p w14:paraId="2B434F7F" w14:textId="77777777" w:rsidR="004D6B86" w:rsidRPr="00C5686B" w:rsidRDefault="00C5686B">
          <w:pPr>
            <w:pStyle w:val="Ttulo2"/>
          </w:pPr>
          <w:r>
            <w:rPr>
              <w:lang w:bidi="es-ES"/>
            </w:rPr>
            <w:t>Título 2</w:t>
          </w:r>
          <w:r>
            <w:rPr>
              <w:rStyle w:val="Refdenotaalpie"/>
              <w:lang w:bidi="es-ES"/>
            </w:rPr>
            <w:t>1</w:t>
          </w:r>
        </w:p>
      </w:sdtContent>
    </w:sdt>
    <w:p w14:paraId="504D90C7" w14:textId="77777777" w:rsidR="004D6B86" w:rsidRDefault="00000000">
      <w:sdt>
        <w:sdtPr>
          <w:alias w:val="Escriba el texto de párrafo:"/>
          <w:tag w:val="Escriba el texto de párrafo:"/>
          <w:id w:val="409048861"/>
          <w:placeholder>
            <w:docPart w:val="3E0404874F414DA2AD2D01713D164BA7"/>
          </w:placeholder>
          <w:temporary/>
          <w:showingPlcHdr/>
          <w15:appearance w15:val="hidden"/>
        </w:sdtPr>
        <w:sdtContent>
          <w:r w:rsidR="00C5686B">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sdtContent>
      </w:sdt>
    </w:p>
    <w:p w14:paraId="4AB813BC" w14:textId="77777777" w:rsidR="003F7CBD" w:rsidRPr="003F7CBD" w:rsidRDefault="00000000" w:rsidP="003F7CBD">
      <w:pPr>
        <w:pStyle w:val="Ttulo3"/>
      </w:pPr>
      <w:sdt>
        <w:sdtPr>
          <w:rPr>
            <w:rStyle w:val="Ttulo3Car"/>
            <w:b/>
            <w:bCs/>
          </w:rPr>
          <w:alias w:val="Escriba el título 3:"/>
          <w:tag w:val="Escriba el título 3:"/>
          <w:id w:val="540102573"/>
          <w:placeholder>
            <w:docPart w:val="702BCE51AC854046AC6202F262C5724B"/>
          </w:placeholder>
          <w:temporary/>
          <w:showingPlcHdr/>
          <w15:appearance w15:val="hidden"/>
        </w:sdtPr>
        <w:sdtContent>
          <w:r w:rsidR="00C5686B" w:rsidRPr="003F7CBD">
            <w:rPr>
              <w:rStyle w:val="Ttulo3Car"/>
              <w:b/>
              <w:lang w:bidi="es-ES"/>
            </w:rPr>
            <w:t>Título 3</w:t>
          </w:r>
        </w:sdtContent>
      </w:sdt>
      <w:r w:rsidR="00E7305D" w:rsidRPr="003F7CBD">
        <w:rPr>
          <w:rStyle w:val="Ttulo3Car"/>
          <w:b/>
          <w:lang w:bidi="es-ES"/>
        </w:rPr>
        <w:t>.</w:t>
      </w:r>
    </w:p>
    <w:p w14:paraId="12D9ED4A" w14:textId="22566C3C" w:rsidR="000A04E0" w:rsidRDefault="00000000" w:rsidP="000A04E0">
      <w:sdt>
        <w:sdtPr>
          <w:alias w:val="Escriba el texto de párrafo:"/>
          <w:tag w:val="Escriba el texto de párrafo:"/>
          <w:id w:val="448216597"/>
          <w:placeholder>
            <w:docPart w:val="A6CF3D8719864CD59997A729ADA05973"/>
          </w:placeholder>
          <w:temporary/>
          <w:showingPlcHdr/>
          <w15:appearance w15:val="hidden"/>
        </w:sdtPr>
        <w:sdtContent>
          <w:r w:rsidR="00E7305D">
            <w:rPr>
              <w:lang w:bidi="es-ES"/>
            </w:rPr>
            <w:t xml:space="preserve">Incluya un punto al final de un titulillo en línea. Tenga en cuenta que, si corresponde, se pueden incluir párrafos consecutivos con sus propios títulos. </w:t>
          </w:r>
        </w:sdtContent>
      </w:sdt>
    </w:p>
    <w:p w14:paraId="7CDE77F5" w14:textId="10004BCE" w:rsidR="004D6B86" w:rsidRDefault="004D6B86"/>
    <w:p w14:paraId="7668C997" w14:textId="7AFE6D25" w:rsidR="00C3615F" w:rsidRDefault="00C3615F"/>
    <w:p w14:paraId="03538C38" w14:textId="77777777" w:rsidR="00F0754E" w:rsidRDefault="00F0754E"/>
    <w:p w14:paraId="510C7E48" w14:textId="60641984" w:rsidR="00F0754E" w:rsidRDefault="00F0754E">
      <w:r>
        <w:t>PARTE 1</w:t>
      </w:r>
    </w:p>
    <w:p w14:paraId="0D4E207A" w14:textId="77777777" w:rsidR="00F0754E" w:rsidRDefault="00F0754E"/>
    <w:p w14:paraId="0DEDBB10" w14:textId="079BE552" w:rsidR="00F0754E" w:rsidRDefault="00F0754E">
      <w:r w:rsidRPr="00F0754E">
        <w:drawing>
          <wp:inline distT="0" distB="0" distL="0" distR="0" wp14:anchorId="02B93F0E" wp14:editId="75CF5B2A">
            <wp:extent cx="5731510" cy="1568450"/>
            <wp:effectExtent l="0" t="0" r="254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3"/>
                    <a:stretch>
                      <a:fillRect/>
                    </a:stretch>
                  </pic:blipFill>
                  <pic:spPr>
                    <a:xfrm>
                      <a:off x="0" y="0"/>
                      <a:ext cx="5731510" cy="1568450"/>
                    </a:xfrm>
                    <a:prstGeom prst="rect">
                      <a:avLst/>
                    </a:prstGeom>
                  </pic:spPr>
                </pic:pic>
              </a:graphicData>
            </a:graphic>
          </wp:inline>
        </w:drawing>
      </w:r>
    </w:p>
    <w:p w14:paraId="552B2D16" w14:textId="77777777" w:rsidR="00E534BA" w:rsidRDefault="00E534BA"/>
    <w:p w14:paraId="28BB76A3" w14:textId="02668B43" w:rsidR="00E534BA" w:rsidRDefault="00E534BA">
      <w:r>
        <w:t>Parte 2</w:t>
      </w:r>
    </w:p>
    <w:p w14:paraId="3E5B3B37" w14:textId="6BB95C1C" w:rsidR="00856F3E" w:rsidRDefault="00856F3E">
      <w:r>
        <w:t xml:space="preserve">Para efectos de visualización de lo </w:t>
      </w:r>
      <w:r w:rsidR="003B3247">
        <w:t>realizado</w:t>
      </w:r>
      <w:r>
        <w:t xml:space="preserve"> se comentareó la línea que ejecutaba el alert</w:t>
      </w:r>
      <w:r w:rsidR="003B3247">
        <w:t>, sin embargo se deshizo al momento de hacer el commit.</w:t>
      </w:r>
    </w:p>
    <w:p w14:paraId="1B9112C7" w14:textId="6C9B9186" w:rsidR="00E534BA" w:rsidRDefault="00E534BA">
      <w:r w:rsidRPr="00E534BA">
        <w:drawing>
          <wp:inline distT="0" distB="0" distL="0" distR="0" wp14:anchorId="272AB0BA" wp14:editId="44367F1C">
            <wp:extent cx="5731510" cy="1840865"/>
            <wp:effectExtent l="0" t="0" r="2540" b="6985"/>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a:blip r:embed="rId14"/>
                    <a:stretch>
                      <a:fillRect/>
                    </a:stretch>
                  </pic:blipFill>
                  <pic:spPr>
                    <a:xfrm>
                      <a:off x="0" y="0"/>
                      <a:ext cx="5731510" cy="1840865"/>
                    </a:xfrm>
                    <a:prstGeom prst="rect">
                      <a:avLst/>
                    </a:prstGeom>
                  </pic:spPr>
                </pic:pic>
              </a:graphicData>
            </a:graphic>
          </wp:inline>
        </w:drawing>
      </w:r>
    </w:p>
    <w:p w14:paraId="04998CF7" w14:textId="77777777" w:rsidR="00C40C97" w:rsidRDefault="00C40C97"/>
    <w:p w14:paraId="4BC01856" w14:textId="5C993239" w:rsidR="00C40C97" w:rsidRDefault="00C40C97">
      <w:r>
        <w:t>Se graficó el punto 50,50 desde el segundo navegador</w:t>
      </w:r>
      <w:r w:rsidR="00856F3E">
        <w:t xml:space="preserve"> </w:t>
      </w:r>
    </w:p>
    <w:p w14:paraId="486FE613" w14:textId="0E07DC32" w:rsidR="00C40C97" w:rsidRDefault="00C40C97">
      <w:r w:rsidRPr="00C40C97">
        <w:drawing>
          <wp:inline distT="0" distB="0" distL="0" distR="0" wp14:anchorId="5E971506" wp14:editId="12DFBE3B">
            <wp:extent cx="5731510" cy="1801495"/>
            <wp:effectExtent l="0" t="0" r="2540" b="825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5731510" cy="1801495"/>
                    </a:xfrm>
                    <a:prstGeom prst="rect">
                      <a:avLst/>
                    </a:prstGeom>
                  </pic:spPr>
                </pic:pic>
              </a:graphicData>
            </a:graphic>
          </wp:inline>
        </w:drawing>
      </w:r>
    </w:p>
    <w:p w14:paraId="758D2507" w14:textId="2C91A777" w:rsidR="00C3615F" w:rsidRDefault="00C3615F" w:rsidP="002C7731">
      <w:pPr>
        <w:ind w:firstLine="0"/>
      </w:pPr>
    </w:p>
    <w:p w14:paraId="1D4C3260" w14:textId="0F35551C" w:rsidR="00C3615F" w:rsidRDefault="00C3615F"/>
    <w:p w14:paraId="0C0ECA8C" w14:textId="2E7D1941" w:rsidR="00C3615F" w:rsidRDefault="00C3615F"/>
    <w:p w14:paraId="103E9587" w14:textId="4BFB1763" w:rsidR="00C3615F" w:rsidRDefault="00C3615F"/>
    <w:p w14:paraId="7ABD0568" w14:textId="40855BD2" w:rsidR="00C3615F" w:rsidRDefault="00C3615F"/>
    <w:p w14:paraId="572056A3" w14:textId="0EA892C5" w:rsidR="00C3615F" w:rsidRDefault="00C3615F"/>
    <w:p w14:paraId="74134417" w14:textId="22280CDC" w:rsidR="00C3615F" w:rsidRDefault="00C3615F"/>
    <w:p w14:paraId="758219FA" w14:textId="1B2B85A8" w:rsidR="00C3615F" w:rsidRDefault="00C3615F"/>
    <w:p w14:paraId="6FB33EFE" w14:textId="4A84829F" w:rsidR="00C3615F" w:rsidRDefault="00C3615F"/>
    <w:p w14:paraId="0D0A3A77" w14:textId="1FCD4F18" w:rsidR="00C3615F" w:rsidRPr="00C5686B" w:rsidRDefault="00C3615F" w:rsidP="00C3615F">
      <w:pPr>
        <w:pStyle w:val="Ttulo1"/>
      </w:pPr>
      <w:r>
        <w:t>Conclusiones</w:t>
      </w:r>
    </w:p>
    <w:p w14:paraId="14EF487C" w14:textId="5C71B022" w:rsidR="00C3615F" w:rsidRDefault="00000000" w:rsidP="00C3615F">
      <w:sdt>
        <w:sdtPr>
          <w:alias w:val="Escriba el texto de párrafo:"/>
          <w:tag w:val="Escriba el texto de párrafo:"/>
          <w:id w:val="1970853476"/>
          <w:placeholder>
            <w:docPart w:val="5F37B215C37F47E6859D85A7439BC75B"/>
          </w:placeholder>
          <w:temporary/>
          <w:showingPlcHdr/>
          <w15:appearance w15:val="hidden"/>
        </w:sdtPr>
        <w:sdtContent>
          <w:r w:rsidR="00C3615F">
            <w:rPr>
              <w:lang w:bidi="es-ES"/>
            </w:rPr>
            <w:t>Los dos primeros niveles de título tienen su propio párrafo, como se muestra aquí. Los títulos 3, 4 y 5 son títulos usados al principio del párrafo.</w:t>
          </w:r>
        </w:sdtContent>
      </w:sdt>
    </w:p>
    <w:sectPr w:rsidR="00C3615F" w:rsidSect="001C4A59">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FONSECA CARDENAS" w:date="2023-01-27T20:46:00Z" w:initials="JPFC">
    <w:p w14:paraId="68793232" w14:textId="77777777" w:rsidR="000A04E0" w:rsidRDefault="000A04E0" w:rsidP="00197F07">
      <w:pPr>
        <w:pStyle w:val="Textocomentario"/>
      </w:pPr>
      <w:r>
        <w:rPr>
          <w:rStyle w:val="Refdecomentario"/>
        </w:rPr>
        <w:annotationRef/>
      </w:r>
      <w:r>
        <w:rPr>
          <w:color w:val="000000"/>
          <w:lang w:val="es-CO"/>
        </w:rPr>
        <w:t>END + encabezado</w:t>
      </w:r>
    </w:p>
  </w:comment>
  <w:comment w:id="1" w:author="JUAN PABLO FONSECA CARDENAS" w:date="2023-01-27T20:47:00Z" w:initials="JPFC">
    <w:p w14:paraId="3F7561EF" w14:textId="77777777" w:rsidR="000A04E0" w:rsidRDefault="000A04E0" w:rsidP="00425AEC">
      <w:pPr>
        <w:pStyle w:val="Textocomentario"/>
      </w:pPr>
      <w:r>
        <w:rPr>
          <w:rStyle w:val="Refdecomentario"/>
        </w:rPr>
        <w:annotationRef/>
      </w:r>
      <w:r>
        <w:rPr>
          <w:lang w:val="es-CO"/>
        </w:rPr>
        <w:t>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93232" w15:done="0"/>
  <w15:commentEx w15:paraId="3F756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B6A8" w16cex:dateUtc="2023-01-28T01:46:00Z"/>
  <w16cex:commentExtensible w16cex:durableId="277EB6E6" w16cex:dateUtc="2023-01-28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93232" w16cid:durableId="277EB6A8"/>
  <w16cid:commentId w16cid:paraId="3F7561EF" w16cid:durableId="277EB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DF266" w14:textId="77777777" w:rsidR="00C0038C" w:rsidRDefault="00C0038C">
      <w:pPr>
        <w:spacing w:line="240" w:lineRule="auto"/>
      </w:pPr>
      <w:r>
        <w:separator/>
      </w:r>
    </w:p>
    <w:p w14:paraId="5B392DF0" w14:textId="77777777" w:rsidR="00C0038C" w:rsidRDefault="00C0038C"/>
  </w:endnote>
  <w:endnote w:type="continuationSeparator" w:id="0">
    <w:p w14:paraId="234C2776" w14:textId="77777777" w:rsidR="00C0038C" w:rsidRDefault="00C0038C">
      <w:pPr>
        <w:spacing w:line="240" w:lineRule="auto"/>
      </w:pPr>
      <w:r>
        <w:continuationSeparator/>
      </w:r>
    </w:p>
    <w:p w14:paraId="3B928D7E" w14:textId="77777777" w:rsidR="00C0038C" w:rsidRDefault="00C00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6068" w14:textId="77777777" w:rsidR="00C0038C" w:rsidRDefault="00C0038C">
      <w:pPr>
        <w:spacing w:line="240" w:lineRule="auto"/>
      </w:pPr>
      <w:r>
        <w:separator/>
      </w:r>
    </w:p>
    <w:p w14:paraId="69284773" w14:textId="77777777" w:rsidR="00C0038C" w:rsidRDefault="00C0038C"/>
  </w:footnote>
  <w:footnote w:type="continuationSeparator" w:id="0">
    <w:p w14:paraId="37E95DA2" w14:textId="77777777" w:rsidR="00C0038C" w:rsidRDefault="00C0038C">
      <w:pPr>
        <w:spacing w:line="240" w:lineRule="auto"/>
      </w:pPr>
      <w:r>
        <w:continuationSeparator/>
      </w:r>
    </w:p>
    <w:p w14:paraId="0EB9DB9B" w14:textId="77777777" w:rsidR="00C0038C" w:rsidRDefault="00C00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1CAAA5D5" w14:textId="77777777">
      <w:tc>
        <w:tcPr>
          <w:tcW w:w="8280" w:type="dxa"/>
        </w:tcPr>
        <w:p w14:paraId="10CF6105" w14:textId="5FB7214A"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2C7731">
                <w:t xml:space="preserve">     </w:t>
              </w:r>
            </w:sdtContent>
          </w:sdt>
        </w:p>
      </w:tc>
      <w:tc>
        <w:tcPr>
          <w:tcW w:w="1080" w:type="dxa"/>
        </w:tcPr>
        <w:p w14:paraId="7EC9BED3"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59A8958C"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4"/>
      <w:gridCol w:w="1042"/>
    </w:tblGrid>
    <w:tr w:rsidR="004D6B86" w14:paraId="0D72CD8A" w14:textId="77777777">
      <w:tc>
        <w:tcPr>
          <w:tcW w:w="8280" w:type="dxa"/>
        </w:tcPr>
        <w:p w14:paraId="05AE9E84" w14:textId="79CEA1CE" w:rsidR="004D6B86" w:rsidRPr="009F0414" w:rsidRDefault="00000000" w:rsidP="00504F88">
          <w:pPr>
            <w:pStyle w:val="Encabezado"/>
          </w:pPr>
          <w:sdt>
            <w:sdtPr>
              <w:alias w:val="Escriba el título abreviado:"/>
              <w:tag w:val="Escriba el título abreviado:"/>
              <w:id w:val="-211583021"/>
              <w:placeholder>
                <w:docPart w:val="5F37B215C37F47E6859D85A7439BC75B"/>
              </w:placeholder>
              <w:showingPlcHdr/>
              <w15:dataBinding w:prefixMappings="xmlns:ns0='http://schemas.microsoft.com/temp/samples' " w:xpath="/ns0:employees[1]/ns0:employee[1]/ns0:CustomerName[1]" w:storeItemID="{B98E728A-96FF-4995-885C-5AF887AB0C35}"/>
              <w15:appearance w15:val="hidden"/>
            </w:sdtPr>
            <w:sdtContent>
              <w:r w:rsidR="002C7731">
                <w:rPr>
                  <w:lang w:bidi="es-ES"/>
                </w:rPr>
                <w:t>Los dos primeros niveles de título tienen su propio párrafo, como se muestra aquí. Los títulos 3, 4 y 5 son títulos usados al principio del párrafo.</w:t>
              </w:r>
            </w:sdtContent>
          </w:sdt>
        </w:p>
      </w:tc>
      <w:tc>
        <w:tcPr>
          <w:tcW w:w="1080" w:type="dxa"/>
        </w:tcPr>
        <w:p w14:paraId="1703F24A"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843D3A5"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num w:numId="1" w16cid:durableId="1987930488">
    <w:abstractNumId w:val="9"/>
  </w:num>
  <w:num w:numId="2" w16cid:durableId="1631085245">
    <w:abstractNumId w:val="7"/>
  </w:num>
  <w:num w:numId="3" w16cid:durableId="1751196817">
    <w:abstractNumId w:val="6"/>
  </w:num>
  <w:num w:numId="4" w16cid:durableId="768551896">
    <w:abstractNumId w:val="5"/>
  </w:num>
  <w:num w:numId="5" w16cid:durableId="301926134">
    <w:abstractNumId w:val="4"/>
  </w:num>
  <w:num w:numId="6" w16cid:durableId="642393551">
    <w:abstractNumId w:val="8"/>
  </w:num>
  <w:num w:numId="7" w16cid:durableId="2029719490">
    <w:abstractNumId w:val="3"/>
  </w:num>
  <w:num w:numId="8" w16cid:durableId="1802111754">
    <w:abstractNumId w:val="2"/>
  </w:num>
  <w:num w:numId="9" w16cid:durableId="462621771">
    <w:abstractNumId w:val="1"/>
  </w:num>
  <w:num w:numId="10" w16cid:durableId="907036068">
    <w:abstractNumId w:val="0"/>
  </w:num>
  <w:num w:numId="11" w16cid:durableId="734358516">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FONSECA CARDENAS">
    <w15:presenceInfo w15:providerId="AD" w15:userId="S::juan.fonseca-c@mail.escuelaing.edu.co::af81e593-9ed5-467a-a264-3b6a6564b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D"/>
    <w:rsid w:val="00006BBA"/>
    <w:rsid w:val="0001010E"/>
    <w:rsid w:val="000217F5"/>
    <w:rsid w:val="00061B30"/>
    <w:rsid w:val="00097169"/>
    <w:rsid w:val="000A04E0"/>
    <w:rsid w:val="00114BFA"/>
    <w:rsid w:val="001602E3"/>
    <w:rsid w:val="00160C0C"/>
    <w:rsid w:val="001664A2"/>
    <w:rsid w:val="00170521"/>
    <w:rsid w:val="001B4848"/>
    <w:rsid w:val="001C4A59"/>
    <w:rsid w:val="001F447A"/>
    <w:rsid w:val="001F7399"/>
    <w:rsid w:val="00212319"/>
    <w:rsid w:val="00225BE3"/>
    <w:rsid w:val="00274E0A"/>
    <w:rsid w:val="002B6153"/>
    <w:rsid w:val="002C627C"/>
    <w:rsid w:val="002C7731"/>
    <w:rsid w:val="00307586"/>
    <w:rsid w:val="00336906"/>
    <w:rsid w:val="00345333"/>
    <w:rsid w:val="003A06C6"/>
    <w:rsid w:val="003B3247"/>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A6657"/>
    <w:rsid w:val="006B015B"/>
    <w:rsid w:val="006C162F"/>
    <w:rsid w:val="006D7EE9"/>
    <w:rsid w:val="007244DE"/>
    <w:rsid w:val="007435DB"/>
    <w:rsid w:val="0081390C"/>
    <w:rsid w:val="00816831"/>
    <w:rsid w:val="00837D67"/>
    <w:rsid w:val="00856F3E"/>
    <w:rsid w:val="008747E8"/>
    <w:rsid w:val="008A2A83"/>
    <w:rsid w:val="00910F0E"/>
    <w:rsid w:val="00961AE5"/>
    <w:rsid w:val="009A2C38"/>
    <w:rsid w:val="009F0414"/>
    <w:rsid w:val="00A4757D"/>
    <w:rsid w:val="00A77F6B"/>
    <w:rsid w:val="00A81BB2"/>
    <w:rsid w:val="00AA5C05"/>
    <w:rsid w:val="00C0038C"/>
    <w:rsid w:val="00C3438C"/>
    <w:rsid w:val="00C3615F"/>
    <w:rsid w:val="00C40822"/>
    <w:rsid w:val="00C40C97"/>
    <w:rsid w:val="00C5686B"/>
    <w:rsid w:val="00C74024"/>
    <w:rsid w:val="00C83B15"/>
    <w:rsid w:val="00C925C8"/>
    <w:rsid w:val="00CB7F84"/>
    <w:rsid w:val="00CF1B55"/>
    <w:rsid w:val="00D0358D"/>
    <w:rsid w:val="00DA33D3"/>
    <w:rsid w:val="00DB2E59"/>
    <w:rsid w:val="00DB358F"/>
    <w:rsid w:val="00DC44F1"/>
    <w:rsid w:val="00DF6D26"/>
    <w:rsid w:val="00E534BA"/>
    <w:rsid w:val="00E7305D"/>
    <w:rsid w:val="00EA780C"/>
    <w:rsid w:val="00EB69D3"/>
    <w:rsid w:val="00F0754E"/>
    <w:rsid w:val="00F31D66"/>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C04EBF"/>
  <w15:chartTrackingRefBased/>
  <w15:docId w15:val="{7DF6EC31-BCA9-40E0-96CB-50FA4F08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5F"/>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854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4159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677A9DDF73454F957BC90065E0A1AB"/>
        <w:category>
          <w:name w:val="General"/>
          <w:gallery w:val="placeholder"/>
        </w:category>
        <w:types>
          <w:type w:val="bbPlcHdr"/>
        </w:types>
        <w:behaviors>
          <w:behavior w:val="content"/>
        </w:behaviors>
        <w:guid w:val="{4724644D-3596-45C9-B638-A5ADBECB7777}"/>
      </w:docPartPr>
      <w:docPartBody>
        <w:p w:rsidR="00C40DD3" w:rsidRDefault="0061379B">
          <w:pPr>
            <w:pStyle w:val="62677A9DDF73454F957BC90065E0A1AB"/>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2A8E99219BAE4EDDB6D759AD31CB1DED"/>
        <w:category>
          <w:name w:val="General"/>
          <w:gallery w:val="placeholder"/>
        </w:category>
        <w:types>
          <w:type w:val="bbPlcHdr"/>
        </w:types>
        <w:behaviors>
          <w:behavior w:val="content"/>
        </w:behaviors>
        <w:guid w:val="{0435DDEF-EC1F-46E4-A0C6-F02370DE344C}"/>
      </w:docPartPr>
      <w:docPartBody>
        <w:p w:rsidR="00C40DD3" w:rsidRDefault="0061379B">
          <w:pPr>
            <w:pStyle w:val="2A8E99219BAE4EDDB6D759AD31CB1DED"/>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69DA7113654B4723B45C3C3DAE55CC33"/>
        <w:category>
          <w:name w:val="General"/>
          <w:gallery w:val="placeholder"/>
        </w:category>
        <w:types>
          <w:type w:val="bbPlcHdr"/>
        </w:types>
        <w:behaviors>
          <w:behavior w:val="content"/>
        </w:behaviors>
        <w:guid w:val="{B9EB0C00-1A2D-4737-AD22-556272BE490C}"/>
      </w:docPartPr>
      <w:docPartBody>
        <w:p w:rsidR="00C40DD3" w:rsidRDefault="0061379B">
          <w:pPr>
            <w:pStyle w:val="69DA7113654B4723B45C3C3DAE55CC33"/>
          </w:pPr>
          <w:r>
            <w:rPr>
              <w:lang w:bidi="es-ES"/>
            </w:rPr>
            <w:t>Los dos primeros niveles de título tienen su propio párrafo, como se muestra aquí. Los títulos 3, 4 y 5 son títulos usados al principio del párrafo.</w:t>
          </w:r>
        </w:p>
      </w:docPartBody>
    </w:docPart>
    <w:docPart>
      <w:docPartPr>
        <w:name w:val="0BBAE1568B9F4797A963A460E1B2D87F"/>
        <w:category>
          <w:name w:val="General"/>
          <w:gallery w:val="placeholder"/>
        </w:category>
        <w:types>
          <w:type w:val="bbPlcHdr"/>
        </w:types>
        <w:behaviors>
          <w:behavior w:val="content"/>
        </w:behaviors>
        <w:guid w:val="{3F4AFA56-84BE-4544-9DED-8F674BFB7077}"/>
      </w:docPartPr>
      <w:docPartBody>
        <w:p w:rsidR="00C40DD3" w:rsidRDefault="0061379B">
          <w:pPr>
            <w:pStyle w:val="0BBAE1568B9F4797A963A460E1B2D87F"/>
          </w:pPr>
          <w:r>
            <w:rPr>
              <w:lang w:bidi="es-ES"/>
            </w:rPr>
            <w:t>Título 2</w:t>
          </w:r>
          <w:r>
            <w:rPr>
              <w:rStyle w:val="Refdenotaalpie"/>
              <w:lang w:bidi="es-ES"/>
            </w:rPr>
            <w:t>1</w:t>
          </w:r>
        </w:p>
      </w:docPartBody>
    </w:docPart>
    <w:docPart>
      <w:docPartPr>
        <w:name w:val="3E0404874F414DA2AD2D01713D164BA7"/>
        <w:category>
          <w:name w:val="General"/>
          <w:gallery w:val="placeholder"/>
        </w:category>
        <w:types>
          <w:type w:val="bbPlcHdr"/>
        </w:types>
        <w:behaviors>
          <w:behavior w:val="content"/>
        </w:behaviors>
        <w:guid w:val="{91028003-FE13-4580-AFD9-6AF3CFB38182}"/>
      </w:docPartPr>
      <w:docPartBody>
        <w:p w:rsidR="00C40DD3" w:rsidRDefault="0061379B">
          <w:pPr>
            <w:pStyle w:val="3E0404874F414DA2AD2D01713D164BA7"/>
          </w:pPr>
          <w:r>
            <w:rPr>
              <w:lang w:bidi="es-ES"/>
            </w:rPr>
            <w:t>Para los requisitos de formato de APA, simplemente escriba sus propias referencias y notas al pie. Para dar formato a una referencia de nota al pie, seleccione el número y, después, en la galería de estilos de la pestaña Inicio, haga clic en Referencia de nota al pie.</w:t>
          </w:r>
        </w:p>
      </w:docPartBody>
    </w:docPart>
    <w:docPart>
      <w:docPartPr>
        <w:name w:val="702BCE51AC854046AC6202F262C5724B"/>
        <w:category>
          <w:name w:val="General"/>
          <w:gallery w:val="placeholder"/>
        </w:category>
        <w:types>
          <w:type w:val="bbPlcHdr"/>
        </w:types>
        <w:behaviors>
          <w:behavior w:val="content"/>
        </w:behaviors>
        <w:guid w:val="{BD3D0350-8B1F-4F29-A1FA-89B1ADEB3515}"/>
      </w:docPartPr>
      <w:docPartBody>
        <w:p w:rsidR="00C40DD3" w:rsidRDefault="0061379B">
          <w:pPr>
            <w:pStyle w:val="702BCE51AC854046AC6202F262C5724B"/>
          </w:pPr>
          <w:r w:rsidRPr="003F7CBD">
            <w:rPr>
              <w:rStyle w:val="Ttulo3Car"/>
              <w:lang w:bidi="es-ES"/>
            </w:rPr>
            <w:t>Título 3</w:t>
          </w:r>
        </w:p>
      </w:docPartBody>
    </w:docPart>
    <w:docPart>
      <w:docPartPr>
        <w:name w:val="A6CF3D8719864CD59997A729ADA05973"/>
        <w:category>
          <w:name w:val="General"/>
          <w:gallery w:val="placeholder"/>
        </w:category>
        <w:types>
          <w:type w:val="bbPlcHdr"/>
        </w:types>
        <w:behaviors>
          <w:behavior w:val="content"/>
        </w:behaviors>
        <w:guid w:val="{7B2A5903-CC33-46BD-B793-E97DF091B1D0}"/>
      </w:docPartPr>
      <w:docPartBody>
        <w:p w:rsidR="00C40DD3" w:rsidRDefault="0061379B">
          <w:pPr>
            <w:pStyle w:val="A6CF3D8719864CD59997A729ADA05973"/>
          </w:pPr>
          <w:r>
            <w:rPr>
              <w:lang w:bidi="es-ES"/>
            </w:rPr>
            <w:t xml:space="preserve">Incluya un punto al final de un titulillo en línea. Tenga en cuenta que, si corresponde, se pueden incluir párrafos consecutivos con sus propios títulos. </w:t>
          </w:r>
        </w:p>
      </w:docPartBody>
    </w:docPart>
    <w:docPart>
      <w:docPartPr>
        <w:name w:val="5F37B215C37F47E6859D85A7439BC75B"/>
        <w:category>
          <w:name w:val="General"/>
          <w:gallery w:val="placeholder"/>
        </w:category>
        <w:types>
          <w:type w:val="bbPlcHdr"/>
        </w:types>
        <w:behaviors>
          <w:behavior w:val="content"/>
        </w:behaviors>
        <w:guid w:val="{6E58A6FF-BC9F-44FE-B296-187CD087B7C9}"/>
      </w:docPartPr>
      <w:docPartBody>
        <w:p w:rsidR="00C40DD3" w:rsidRDefault="0061379B" w:rsidP="0061379B">
          <w:pPr>
            <w:pStyle w:val="5F37B215C37F47E6859D85A7439BC75B"/>
          </w:pPr>
          <w:r>
            <w:rPr>
              <w:lang w:bidi="es-ES"/>
            </w:rPr>
            <w:t>Los dos primeros niveles de título tienen su propio párrafo, como se muestra aquí. Los títulos 3, 4 y 5 son títulos usados al principio del párrafo.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B"/>
    <w:rsid w:val="0061379B"/>
    <w:rsid w:val="00732497"/>
    <w:rsid w:val="00C40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CE5E28F8504B7BB59E67235A0AAB75">
    <w:name w:val="18CE5E28F8504B7BB59E67235A0AAB75"/>
  </w:style>
  <w:style w:type="paragraph" w:customStyle="1" w:styleId="B59654791AF74E2AB6647E298B03CE47">
    <w:name w:val="B59654791AF74E2AB6647E298B03CE47"/>
  </w:style>
  <w:style w:type="paragraph" w:customStyle="1" w:styleId="9C745C5D43084FA6A45D0D92FF44EE49">
    <w:name w:val="9C745C5D43084FA6A45D0D92FF44EE49"/>
  </w:style>
  <w:style w:type="paragraph" w:customStyle="1" w:styleId="CDD55EBE68BD4971A84AFC80F49C4076">
    <w:name w:val="CDD55EBE68BD4971A84AFC80F49C4076"/>
  </w:style>
  <w:style w:type="character" w:styleId="nfasis">
    <w:name w:val="Emphasis"/>
    <w:basedOn w:val="Fuentedeprrafopredeter"/>
    <w:uiPriority w:val="4"/>
    <w:qFormat/>
    <w:rPr>
      <w:i/>
      <w:iCs/>
    </w:rPr>
  </w:style>
  <w:style w:type="paragraph" w:customStyle="1" w:styleId="62677A9DDF73454F957BC90065E0A1AB">
    <w:name w:val="62677A9DDF73454F957BC90065E0A1AB"/>
  </w:style>
  <w:style w:type="paragraph" w:customStyle="1" w:styleId="2A8E99219BAE4EDDB6D759AD31CB1DED">
    <w:name w:val="2A8E99219BAE4EDDB6D759AD31CB1DED"/>
  </w:style>
  <w:style w:type="paragraph" w:customStyle="1" w:styleId="02F143FD27B24240AC0FD2975ADF4A6D">
    <w:name w:val="02F143FD27B24240AC0FD2975ADF4A6D"/>
  </w:style>
  <w:style w:type="paragraph" w:customStyle="1" w:styleId="E21415B1150C4793BBF64B1B025CDBC7">
    <w:name w:val="E21415B1150C4793BBF64B1B025CDBC7"/>
  </w:style>
  <w:style w:type="paragraph" w:customStyle="1" w:styleId="8B934677BDDA4C3DAC1CE25FF1C4C463">
    <w:name w:val="8B934677BDDA4C3DAC1CE25FF1C4C463"/>
  </w:style>
  <w:style w:type="paragraph" w:customStyle="1" w:styleId="69DA7113654B4723B45C3C3DAE55CC33">
    <w:name w:val="69DA7113654B4723B45C3C3DAE55CC33"/>
  </w:style>
  <w:style w:type="character" w:styleId="Refdenotaalpie">
    <w:name w:val="footnote reference"/>
    <w:basedOn w:val="Fuentedeprrafopredeter"/>
    <w:uiPriority w:val="99"/>
    <w:qFormat/>
    <w:rPr>
      <w:vertAlign w:val="superscript"/>
    </w:rPr>
  </w:style>
  <w:style w:type="paragraph" w:customStyle="1" w:styleId="0BBAE1568B9F4797A963A460E1B2D87F">
    <w:name w:val="0BBAE1568B9F4797A963A460E1B2D87F"/>
  </w:style>
  <w:style w:type="paragraph" w:customStyle="1" w:styleId="3E0404874F414DA2AD2D01713D164BA7">
    <w:name w:val="3E0404874F414DA2AD2D01713D164BA7"/>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702BCE51AC854046AC6202F262C5724B">
    <w:name w:val="702BCE51AC854046AC6202F262C5724B"/>
  </w:style>
  <w:style w:type="paragraph" w:customStyle="1" w:styleId="A6CF3D8719864CD59997A729ADA05973">
    <w:name w:val="A6CF3D8719864CD59997A729ADA05973"/>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paragraph" w:customStyle="1" w:styleId="D72C5E5FF44D4C9F8E5EB220D26F150F">
    <w:name w:val="D72C5E5FF44D4C9F8E5EB220D26F150F"/>
  </w:style>
  <w:style w:type="paragraph" w:customStyle="1" w:styleId="FDD1693EBB174597B8DFF047241E92FA">
    <w:name w:val="FDD1693EBB174597B8DFF047241E92FA"/>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3C63894FC604466996C6BAE9115411A1">
    <w:name w:val="3C63894FC604466996C6BAE9115411A1"/>
  </w:style>
  <w:style w:type="paragraph" w:customStyle="1" w:styleId="4D213AA86AAB4143A5429CD5C8B33E1F">
    <w:name w:val="4D213AA86AAB4143A5429CD5C8B33E1F"/>
  </w:style>
  <w:style w:type="paragraph" w:customStyle="1" w:styleId="BA30017D15974F28B5E128040E586528">
    <w:name w:val="BA30017D15974F28B5E128040E586528"/>
  </w:style>
  <w:style w:type="paragraph" w:customStyle="1" w:styleId="03EB32CC5C1A45F9B46CE4DB75806551">
    <w:name w:val="03EB32CC5C1A45F9B46CE4DB75806551"/>
  </w:style>
  <w:style w:type="paragraph" w:customStyle="1" w:styleId="82CDFA971435453EBB3DFF7407B7623A">
    <w:name w:val="82CDFA971435453EBB3DFF7407B7623A"/>
  </w:style>
  <w:style w:type="paragraph" w:customStyle="1" w:styleId="9D3DFBD9E4EA4CC9ABC94C3B23937A6C">
    <w:name w:val="9D3DFBD9E4EA4CC9ABC94C3B23937A6C"/>
  </w:style>
  <w:style w:type="paragraph" w:customStyle="1" w:styleId="84324B1F710F410CB576BE01A9B50CF8">
    <w:name w:val="84324B1F710F410CB576BE01A9B50CF8"/>
  </w:style>
  <w:style w:type="paragraph" w:customStyle="1" w:styleId="3014512C99004B85A2612DEB714D10DC">
    <w:name w:val="3014512C99004B85A2612DEB714D10DC"/>
  </w:style>
  <w:style w:type="paragraph" w:customStyle="1" w:styleId="09BA657FE4FB4898AF085AE00C8AC7DD">
    <w:name w:val="09BA657FE4FB4898AF085AE00C8AC7DD"/>
  </w:style>
  <w:style w:type="paragraph" w:customStyle="1" w:styleId="07051F7392F940378F754755637711AC">
    <w:name w:val="07051F7392F940378F754755637711AC"/>
  </w:style>
  <w:style w:type="paragraph" w:customStyle="1" w:styleId="8FD7A3C4965F40AAA1256E18F6E254C4">
    <w:name w:val="8FD7A3C4965F40AAA1256E18F6E254C4"/>
  </w:style>
  <w:style w:type="paragraph" w:customStyle="1" w:styleId="415F6D58BADB4A3EB6BA0DA804FB3DF9">
    <w:name w:val="415F6D58BADB4A3EB6BA0DA804FB3DF9"/>
  </w:style>
  <w:style w:type="paragraph" w:customStyle="1" w:styleId="06491524AC4649629B86B89C056C7FD5">
    <w:name w:val="06491524AC4649629B86B89C056C7FD5"/>
  </w:style>
  <w:style w:type="paragraph" w:customStyle="1" w:styleId="1CF4D0DF2BE349DE951D6386D3C91259">
    <w:name w:val="1CF4D0DF2BE349DE951D6386D3C91259"/>
  </w:style>
  <w:style w:type="paragraph" w:customStyle="1" w:styleId="4344A6E23CE64E618A69A147033014D8">
    <w:name w:val="4344A6E23CE64E618A69A147033014D8"/>
  </w:style>
  <w:style w:type="paragraph" w:customStyle="1" w:styleId="BAD01976819C441A91363175295AF7C5">
    <w:name w:val="BAD01976819C441A91363175295AF7C5"/>
  </w:style>
  <w:style w:type="paragraph" w:customStyle="1" w:styleId="649500A7CD1844FBA12120AE411BFB13">
    <w:name w:val="649500A7CD1844FBA12120AE411BFB13"/>
  </w:style>
  <w:style w:type="paragraph" w:customStyle="1" w:styleId="7B5ECE89CDAE48E7B4B0EBA2C3DC60FA">
    <w:name w:val="7B5ECE89CDAE48E7B4B0EBA2C3DC60FA"/>
  </w:style>
  <w:style w:type="paragraph" w:customStyle="1" w:styleId="1812D37128664D74AB68685DD45788E2">
    <w:name w:val="1812D37128664D74AB68685DD45788E2"/>
  </w:style>
  <w:style w:type="paragraph" w:customStyle="1" w:styleId="1D4C148F22864E18A4C877A301A39920">
    <w:name w:val="1D4C148F22864E18A4C877A301A39920"/>
  </w:style>
  <w:style w:type="paragraph" w:customStyle="1" w:styleId="06F8F292FD0F4AE2B9C04F0F790A47E1">
    <w:name w:val="06F8F292FD0F4AE2B9C04F0F790A47E1"/>
  </w:style>
  <w:style w:type="paragraph" w:customStyle="1" w:styleId="90B567C76D4B4726AB17356F23167BF6">
    <w:name w:val="90B567C76D4B4726AB17356F23167BF6"/>
  </w:style>
  <w:style w:type="paragraph" w:customStyle="1" w:styleId="7C10D484FA674F3BA884816335D2DB06">
    <w:name w:val="7C10D484FA674F3BA884816335D2DB06"/>
  </w:style>
  <w:style w:type="paragraph" w:customStyle="1" w:styleId="7D0E447883C349EDA61A5A19DD6F0C97">
    <w:name w:val="7D0E447883C349EDA61A5A19DD6F0C97"/>
  </w:style>
  <w:style w:type="paragraph" w:customStyle="1" w:styleId="3DDA52EFA03F4527ABD6E866832E60FB">
    <w:name w:val="3DDA52EFA03F4527ABD6E866832E60FB"/>
  </w:style>
  <w:style w:type="paragraph" w:customStyle="1" w:styleId="641BDD4FB0884FC680392B1208AE104E">
    <w:name w:val="641BDD4FB0884FC680392B1208AE104E"/>
  </w:style>
  <w:style w:type="paragraph" w:customStyle="1" w:styleId="CA9A923359634343859C816551C02172">
    <w:name w:val="CA9A923359634343859C816551C02172"/>
  </w:style>
  <w:style w:type="paragraph" w:customStyle="1" w:styleId="0B02FC2CC62245BDB8B90BCC25AAFFB6">
    <w:name w:val="0B02FC2CC62245BDB8B90BCC25AAFFB6"/>
  </w:style>
  <w:style w:type="paragraph" w:customStyle="1" w:styleId="FEB71B5D80ED48F8B44A775013C6ED92">
    <w:name w:val="FEB71B5D80ED48F8B44A775013C6ED92"/>
  </w:style>
  <w:style w:type="paragraph" w:customStyle="1" w:styleId="362136B387A34BF6B8D67FF0C61B0FCD">
    <w:name w:val="362136B387A34BF6B8D67FF0C61B0FCD"/>
  </w:style>
  <w:style w:type="paragraph" w:customStyle="1" w:styleId="592488F1E1C147439424D5FB9A2BB318">
    <w:name w:val="592488F1E1C147439424D5FB9A2BB318"/>
  </w:style>
  <w:style w:type="paragraph" w:customStyle="1" w:styleId="62BB3422BAF04E75B42A448817AFC0C3">
    <w:name w:val="62BB3422BAF04E75B42A448817AFC0C3"/>
  </w:style>
  <w:style w:type="paragraph" w:customStyle="1" w:styleId="7866F9DB4EDA4C96884BAC8A28734459">
    <w:name w:val="7866F9DB4EDA4C96884BAC8A28734459"/>
  </w:style>
  <w:style w:type="paragraph" w:customStyle="1" w:styleId="72631520FBB843889C72C8F8973DEBE4">
    <w:name w:val="72631520FBB843889C72C8F8973DEBE4"/>
  </w:style>
  <w:style w:type="paragraph" w:customStyle="1" w:styleId="4F1BF1FBA036450D850FDBFD48A019FB">
    <w:name w:val="4F1BF1FBA036450D850FDBFD48A019FB"/>
  </w:style>
  <w:style w:type="paragraph" w:customStyle="1" w:styleId="04574DA520E64E5B98741F7E322AB600">
    <w:name w:val="04574DA520E64E5B98741F7E322AB600"/>
  </w:style>
  <w:style w:type="paragraph" w:customStyle="1" w:styleId="3D8DED49990A433EB69B3729A56CA77E">
    <w:name w:val="3D8DED49990A433EB69B3729A56CA77E"/>
  </w:style>
  <w:style w:type="paragraph" w:customStyle="1" w:styleId="2C889A6763E54FB49B6A284B31CCF834">
    <w:name w:val="2C889A6763E54FB49B6A284B31CCF834"/>
  </w:style>
  <w:style w:type="paragraph" w:customStyle="1" w:styleId="3AE8B5B1BCB242FEB0040125243CB4CE">
    <w:name w:val="3AE8B5B1BCB242FEB0040125243CB4CE"/>
  </w:style>
  <w:style w:type="paragraph" w:customStyle="1" w:styleId="C0041D50DFAE493789C3ED72AB95B15A">
    <w:name w:val="C0041D50DFAE493789C3ED72AB95B15A"/>
  </w:style>
  <w:style w:type="paragraph" w:customStyle="1" w:styleId="24337D426077489DB610884045050D58">
    <w:name w:val="24337D426077489DB610884045050D58"/>
  </w:style>
  <w:style w:type="paragraph" w:customStyle="1" w:styleId="7100E819A4884370911C17840B255196">
    <w:name w:val="7100E819A4884370911C17840B255196"/>
  </w:style>
  <w:style w:type="paragraph" w:customStyle="1" w:styleId="7ABD3E031121450DB62BEC0959CB5CD7">
    <w:name w:val="7ABD3E031121450DB62BEC0959CB5CD7"/>
  </w:style>
  <w:style w:type="paragraph" w:customStyle="1" w:styleId="1B22B47F99634C6C8CE8333D36AA67AF">
    <w:name w:val="1B22B47F99634C6C8CE8333D36AA67AF"/>
  </w:style>
  <w:style w:type="paragraph" w:customStyle="1" w:styleId="5F37B215C37F47E6859D85A7439BC75B">
    <w:name w:val="5F37B215C37F47E6859D85A7439BC75B"/>
    <w:rsid w:val="00613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28</TotalTime>
  <Pages>4</Pages>
  <Words>320</Words>
  <Characters>1764</Characters>
  <Application>Microsoft Office Word</Application>
  <DocSecurity>0</DocSecurity>
  <Lines>14</Lines>
  <Paragraphs>4</Paragraphs>
  <ScaleCrop>false</ScaleCrop>
  <HeadingPairs>
    <vt:vector size="6" baseType="variant">
      <vt:variant>
        <vt:lpstr>Título</vt:lpstr>
      </vt:variant>
      <vt:variant>
        <vt:i4>1</vt:i4>
      </vt:variant>
      <vt:variant>
        <vt:lpstr>Títulos</vt:lpstr>
      </vt:variant>
      <vt:variant>
        <vt:i4>9</vt:i4>
      </vt:variant>
      <vt:variant>
        <vt:lpstr>Title</vt:lpstr>
      </vt:variant>
      <vt:variant>
        <vt:i4>1</vt:i4>
      </vt:variant>
    </vt:vector>
  </HeadingPairs>
  <TitlesOfParts>
    <vt:vector size="11" baseType="lpstr">
      <vt:lpstr/>
      <vt:lpstr>Introducción </vt:lpstr>
      <vt:lpstr/>
      <vt:lpstr>Desarrollo del laboratorio</vt:lpstr>
      <vt:lpstr>    &lt;Título 21&gt;</vt:lpstr>
      <vt:lpstr>        &lt;Título 3&gt;.</vt:lpstr>
      <vt:lpstr>&lt;Referencias</vt:lpstr>
      <vt:lpstr>Notas al pie</vt:lpstr>
      <vt:lpstr>Tablas</vt:lpstr>
      <vt:lpstr>Ilustraciones</vt: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JUAN PABLO FONSECA CARDENAS</cp:lastModifiedBy>
  <cp:revision>8</cp:revision>
  <dcterms:created xsi:type="dcterms:W3CDTF">2023-01-28T01:35:00Z</dcterms:created>
  <dcterms:modified xsi:type="dcterms:W3CDTF">2023-03-22T13:52:00Z</dcterms:modified>
</cp:coreProperties>
</file>
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E917" w14:textId="7F7C3582" w:rsidR="004D6B86" w:rsidRPr="00710030" w:rsidRDefault="00D0358D">
      <w:pPr>
        <w:pStyle w:val="Ttulo"/>
        <w:rPr>
          <w:lang w:val="en-CA"/>
        </w:rPr>
      </w:pPr>
      <w:proofErr w:type="spellStart"/>
      <w:r w:rsidRPr="00710030">
        <w:rPr>
          <w:lang w:val="en-CA"/>
        </w:rPr>
        <w:t>Laboratorio</w:t>
      </w:r>
      <w:proofErr w:type="spellEnd"/>
      <w:r w:rsidRPr="00710030">
        <w:rPr>
          <w:lang w:val="en-CA"/>
        </w:rPr>
        <w:t xml:space="preserve"> N</w:t>
      </w:r>
      <w:r w:rsidR="004110A6" w:rsidRPr="00710030">
        <w:rPr>
          <w:lang w:val="en-CA"/>
        </w:rPr>
        <w:t>° 2</w:t>
      </w:r>
      <w:r w:rsidR="00710030" w:rsidRPr="00710030">
        <w:rPr>
          <w:lang w:val="en-CA"/>
        </w:rPr>
        <w:t xml:space="preserve"> snake-race-thread-concurrency</w:t>
      </w:r>
    </w:p>
    <w:p w14:paraId="151F074D" w14:textId="302DE3FC" w:rsidR="004D6B86" w:rsidRDefault="00D0358D">
      <w:pPr>
        <w:pStyle w:val="Ttulo21"/>
      </w:pPr>
      <w:r>
        <w:t>Santiago Cárdenas Amaya</w:t>
      </w:r>
    </w:p>
    <w:p w14:paraId="6B9000E7" w14:textId="1843978B" w:rsidR="00D0358D" w:rsidRDefault="00D0358D">
      <w:pPr>
        <w:pStyle w:val="Ttulo21"/>
      </w:pPr>
      <w:r>
        <w:t>Juan Pablo Fonseca</w:t>
      </w:r>
    </w:p>
    <w:p w14:paraId="6267D6D5" w14:textId="7C124D2A" w:rsidR="004D6B86" w:rsidRDefault="00D0358D">
      <w:pPr>
        <w:pStyle w:val="Ttulo21"/>
      </w:pPr>
      <w:r>
        <w:t>Escuela Colombiana de ingeniería Julio Garavito</w:t>
      </w:r>
    </w:p>
    <w:p w14:paraId="44A99C9E" w14:textId="4909DC01" w:rsidR="004D6B86" w:rsidRDefault="00D0358D">
      <w:pPr>
        <w:pStyle w:val="Ttulo"/>
      </w:pPr>
      <w:r>
        <w:rPr>
          <w:lang w:bidi="es-ES"/>
        </w:rPr>
        <w:t>Bogotá 2023</w:t>
      </w:r>
    </w:p>
    <w:p w14:paraId="39EA412D" w14:textId="6795C8F6" w:rsidR="004D6B86" w:rsidRPr="00A4757D" w:rsidRDefault="004D6B86" w:rsidP="00D0358D">
      <w:pPr>
        <w:ind w:firstLine="0"/>
      </w:pPr>
    </w:p>
    <w:p w14:paraId="6AD324C6" w14:textId="061A7263" w:rsidR="004D6B86" w:rsidRDefault="000A04E0">
      <w:pPr>
        <w:pStyle w:val="Ttulodeseccin"/>
      </w:pPr>
      <w:r>
        <w:rPr>
          <w:lang w:bidi="es-ES"/>
        </w:rPr>
        <w:lastRenderedPageBreak/>
        <w:t>Introducción</w:t>
      </w:r>
    </w:p>
    <w:p w14:paraId="63C0D7F7" w14:textId="1008B2E0" w:rsidR="701A5AAF" w:rsidRDefault="701A5AAF" w:rsidP="701A5AAF">
      <w:pPr>
        <w:pStyle w:val="Sinespaciado"/>
      </w:pPr>
      <w:r>
        <w:t xml:space="preserve">¿Como se puede mejorar el </w:t>
      </w:r>
      <w:r w:rsidR="004973DD">
        <w:t>funcionamiento</w:t>
      </w:r>
      <w:r>
        <w:t xml:space="preserve"> de una aplicación que </w:t>
      </w:r>
      <w:r w:rsidR="3C3FF99C">
        <w:t xml:space="preserve">usa multi </w:t>
      </w:r>
      <w:proofErr w:type="spellStart"/>
      <w:r w:rsidR="3C3FF99C">
        <w:t>thread’s</w:t>
      </w:r>
      <w:proofErr w:type="spellEnd"/>
      <w:r w:rsidR="3C3FF99C">
        <w:t xml:space="preserve">? Bueno la respuesta se evidencia a </w:t>
      </w:r>
      <w:r w:rsidR="7A22BFDD">
        <w:t>continuación</w:t>
      </w:r>
      <w:r w:rsidR="3C3FF99C">
        <w:t xml:space="preserve"> no solo teniendo diferentes hilos que ejecuten muchas veces x </w:t>
      </w:r>
      <w:r w:rsidR="1D74D5E5">
        <w:t>función</w:t>
      </w:r>
      <w:r w:rsidR="3C3FF99C">
        <w:t xml:space="preserve">, ahora pondremos a prueba estos </w:t>
      </w:r>
      <w:r w:rsidR="054DDDBF">
        <w:t>mismos</w:t>
      </w:r>
      <w:r w:rsidR="3D917639">
        <w:t xml:space="preserve">. </w:t>
      </w:r>
      <w:r w:rsidR="1D31728D">
        <w:t xml:space="preserve">Usando 3 nuevas </w:t>
      </w:r>
      <w:r w:rsidR="129635DC">
        <w:t xml:space="preserve">funciones para </w:t>
      </w:r>
      <w:r w:rsidR="11C2F154">
        <w:t xml:space="preserve">alterar el estado en como </w:t>
      </w:r>
      <w:r w:rsidR="0727B4A3">
        <w:t xml:space="preserve">estos se </w:t>
      </w:r>
      <w:r w:rsidR="7BB93369">
        <w:t>comportan, por un lado</w:t>
      </w:r>
      <w:r w:rsidR="2C26A40C">
        <w:t>,</w:t>
      </w:r>
      <w:r w:rsidR="7BB93369">
        <w:t xml:space="preserve"> tenemos </w:t>
      </w:r>
      <w:r w:rsidR="1F0B4971">
        <w:t xml:space="preserve">el </w:t>
      </w:r>
      <w:proofErr w:type="spellStart"/>
      <w:r w:rsidR="72CAD01A">
        <w:t>S</w:t>
      </w:r>
      <w:r w:rsidR="00E17480">
        <w:t>ynchronize</w:t>
      </w:r>
      <w:proofErr w:type="spellEnd"/>
      <w:r w:rsidR="65AF757F">
        <w:t xml:space="preserve"> </w:t>
      </w:r>
      <w:r w:rsidR="311F8ACD">
        <w:t xml:space="preserve">la cual </w:t>
      </w:r>
      <w:r w:rsidR="3F801E61">
        <w:t xml:space="preserve">actuara </w:t>
      </w:r>
      <w:r w:rsidR="06244A70">
        <w:t>como un control</w:t>
      </w:r>
      <w:r w:rsidR="5763B32F">
        <w:t xml:space="preserve"> de acceso </w:t>
      </w:r>
      <w:r w:rsidR="419EEC34">
        <w:t xml:space="preserve">para los hilos que </w:t>
      </w:r>
      <w:r w:rsidR="09165CCB">
        <w:t xml:space="preserve">intentan </w:t>
      </w:r>
      <w:r w:rsidR="08431843">
        <w:t xml:space="preserve">acceder a un mismo </w:t>
      </w:r>
      <w:r w:rsidR="730C9EE0">
        <w:t xml:space="preserve">recurso, por otro </w:t>
      </w:r>
      <w:r w:rsidR="39B0CAEF">
        <w:t xml:space="preserve">tenemos la </w:t>
      </w:r>
      <w:r w:rsidR="72CAD01A">
        <w:t>función</w:t>
      </w:r>
      <w:r w:rsidR="39B0CAEF">
        <w:t xml:space="preserve"> </w:t>
      </w:r>
      <w:proofErr w:type="spellStart"/>
      <w:r w:rsidR="39B0CAEF">
        <w:t>wait</w:t>
      </w:r>
      <w:proofErr w:type="spellEnd"/>
      <w:r w:rsidR="39B0CAEF">
        <w:t xml:space="preserve"> </w:t>
      </w:r>
      <w:r w:rsidR="5CC11230">
        <w:t>capaz</w:t>
      </w:r>
      <w:r w:rsidR="5D02E0F6">
        <w:t xml:space="preserve"> de poner un </w:t>
      </w:r>
      <w:r w:rsidR="0054F6FE">
        <w:t xml:space="preserve">hilo en un </w:t>
      </w:r>
      <w:r w:rsidR="7F81B275">
        <w:t xml:space="preserve">estado de espera </w:t>
      </w:r>
      <w:r w:rsidR="74E675C4">
        <w:t xml:space="preserve">para </w:t>
      </w:r>
      <w:r w:rsidR="18388BCC">
        <w:t xml:space="preserve">ceder el procesador a </w:t>
      </w:r>
      <w:r w:rsidR="0273C4D1">
        <w:t xml:space="preserve">otra funcionalidad y </w:t>
      </w:r>
      <w:r w:rsidR="5FB3248B">
        <w:t>así</w:t>
      </w:r>
      <w:r w:rsidR="301C209A">
        <w:t xml:space="preserve"> mismo la </w:t>
      </w:r>
      <w:r w:rsidR="5CC11230">
        <w:t>función</w:t>
      </w:r>
      <w:r w:rsidR="301C209A">
        <w:t xml:space="preserve"> </w:t>
      </w:r>
      <w:proofErr w:type="spellStart"/>
      <w:r w:rsidR="536E36A1">
        <w:t>notify</w:t>
      </w:r>
      <w:proofErr w:type="spellEnd"/>
      <w:r w:rsidR="536E36A1">
        <w:t xml:space="preserve"> </w:t>
      </w:r>
      <w:r w:rsidR="61CECA35">
        <w:t xml:space="preserve">que </w:t>
      </w:r>
      <w:r w:rsidR="0520E03D">
        <w:t xml:space="preserve">despertara por </w:t>
      </w:r>
      <w:r w:rsidR="566048FC">
        <w:t xml:space="preserve">decirlo de </w:t>
      </w:r>
      <w:r w:rsidR="00132838">
        <w:t>algún</w:t>
      </w:r>
      <w:r w:rsidR="566048FC">
        <w:t xml:space="preserve"> modo </w:t>
      </w:r>
      <w:r w:rsidR="79B25F03">
        <w:t>a este hilo</w:t>
      </w:r>
      <w:r w:rsidR="1D04750B">
        <w:t xml:space="preserve"> para </w:t>
      </w:r>
      <w:r w:rsidR="6E43DDCA">
        <w:t xml:space="preserve">que siga su curso </w:t>
      </w:r>
      <w:r w:rsidR="1195F3D2">
        <w:t xml:space="preserve">natura. </w:t>
      </w:r>
      <w:r w:rsidR="583A1FE0">
        <w:t xml:space="preserve">Con estas 3 se logran comportamientos </w:t>
      </w:r>
      <w:r w:rsidR="7B8C35E7">
        <w:t xml:space="preserve">interesantes que se </w:t>
      </w:r>
      <w:r w:rsidR="5FB3248B">
        <w:t>pondrán</w:t>
      </w:r>
      <w:r w:rsidR="1EDE4BEF">
        <w:t xml:space="preserve"> </w:t>
      </w:r>
      <w:r w:rsidR="423061F6">
        <w:t xml:space="preserve">aprueba a </w:t>
      </w:r>
      <w:r w:rsidR="5FB3248B">
        <w:t>continuación</w:t>
      </w:r>
      <w:r w:rsidR="2C26A40C">
        <w:t>.</w:t>
      </w:r>
    </w:p>
    <w:p w14:paraId="51D7371D" w14:textId="7100C5E0" w:rsidR="004D6B86" w:rsidRPr="00E7305D" w:rsidRDefault="004D6B86" w:rsidP="000A04E0">
      <w:pPr>
        <w:pStyle w:val="Ttulodeseccin"/>
        <w:jc w:val="left"/>
      </w:pPr>
    </w:p>
    <w:p w14:paraId="486A45E0" w14:textId="74FE4956" w:rsidR="004D6B86" w:rsidRPr="00C5686B" w:rsidRDefault="00EF5597">
      <w:pPr>
        <w:pStyle w:val="Ttulo1"/>
      </w:pPr>
      <w:r>
        <w:t>Parte I</w:t>
      </w:r>
      <w:r w:rsidR="001333B6">
        <w:t xml:space="preserve"> -</w:t>
      </w:r>
      <w:proofErr w:type="spellStart"/>
      <w:r w:rsidR="001333B6">
        <w:t>PrimeFinder</w:t>
      </w:r>
      <w:proofErr w:type="spellEnd"/>
    </w:p>
    <w:p w14:paraId="30078342" w14:textId="6ED65D80" w:rsidR="004D6B86" w:rsidRDefault="00404EED" w:rsidP="00155D32">
      <w:pPr>
        <w:pStyle w:val="Prrafodelista"/>
        <w:numPr>
          <w:ilvl w:val="0"/>
          <w:numId w:val="12"/>
        </w:numPr>
      </w:pPr>
      <w:r w:rsidRPr="00404EED">
        <w:t xml:space="preserve">Descargue el proyecto </w:t>
      </w:r>
      <w:proofErr w:type="spellStart"/>
      <w:r w:rsidRPr="00404EED">
        <w:t>PrimeFinder</w:t>
      </w:r>
      <w:proofErr w:type="spellEnd"/>
    </w:p>
    <w:p w14:paraId="5E766DC4" w14:textId="13D2FDB2" w:rsidR="00155D32" w:rsidRDefault="006E16D3" w:rsidP="00155D32">
      <w:pPr>
        <w:pStyle w:val="Prrafodelista"/>
        <w:numPr>
          <w:ilvl w:val="0"/>
          <w:numId w:val="12"/>
        </w:numPr>
      </w:pPr>
      <w:r w:rsidRPr="006E16D3">
        <w:t xml:space="preserve">modificar la aplicación de manera que cada t milisegundos de ejecución de los </w:t>
      </w:r>
      <w:proofErr w:type="spellStart"/>
      <w:r w:rsidRPr="006E16D3">
        <w:t>threads</w:t>
      </w:r>
      <w:proofErr w:type="spellEnd"/>
      <w:r w:rsidRPr="006E16D3">
        <w:t xml:space="preserve">, se detengan todos los hilos y se muestre el número de primos encontrados hasta el momento. Luego, se debe esperar a que el usuario presione ENTER para reanudar la ejecución de </w:t>
      </w:r>
      <w:proofErr w:type="gramStart"/>
      <w:r w:rsidRPr="006E16D3">
        <w:t>los mismos</w:t>
      </w:r>
      <w:proofErr w:type="gramEnd"/>
      <w:r w:rsidRPr="006E16D3">
        <w:t>. Utilice los mecanismos de sincronización provistos por el lenguaje (</w:t>
      </w:r>
      <w:proofErr w:type="spellStart"/>
      <w:r w:rsidRPr="006E16D3">
        <w:t>wait</w:t>
      </w:r>
      <w:proofErr w:type="spellEnd"/>
      <w:r w:rsidRPr="006E16D3">
        <w:t xml:space="preserve"> y </w:t>
      </w:r>
      <w:proofErr w:type="spellStart"/>
      <w:r w:rsidRPr="006E16D3">
        <w:t>notify</w:t>
      </w:r>
      <w:proofErr w:type="spellEnd"/>
      <w:r w:rsidRPr="006E16D3">
        <w:t xml:space="preserve">, </w:t>
      </w:r>
      <w:proofErr w:type="spellStart"/>
      <w:r w:rsidRPr="006E16D3">
        <w:t>notifyAll</w:t>
      </w:r>
      <w:proofErr w:type="spellEnd"/>
      <w:r w:rsidRPr="006E16D3">
        <w:t>).</w:t>
      </w:r>
    </w:p>
    <w:p w14:paraId="0DAE23E6" w14:textId="4BD7B27A" w:rsidR="00C3615F" w:rsidRDefault="001333B6" w:rsidP="00CC29AF">
      <w:pPr>
        <w:pStyle w:val="Ttulo1"/>
      </w:pPr>
      <w:r>
        <w:br/>
        <w:t>Parte II - Snake</w:t>
      </w:r>
    </w:p>
    <w:p w14:paraId="65FAE063" w14:textId="647F22AF" w:rsidR="00C3615F" w:rsidRDefault="00C3615F"/>
    <w:p w14:paraId="01ED0D5F" w14:textId="5F1E2DCC" w:rsidR="00392DA9" w:rsidRPr="00392DA9" w:rsidRDefault="00392DA9" w:rsidP="00392DA9">
      <w:pPr>
        <w:pStyle w:val="Prrafodelista"/>
        <w:numPr>
          <w:ilvl w:val="0"/>
          <w:numId w:val="13"/>
        </w:numPr>
        <w:rPr>
          <w:lang w:val="es-CO"/>
        </w:rPr>
      </w:pPr>
      <w:r w:rsidRPr="00392DA9">
        <w:rPr>
          <w:lang w:val="es-CO"/>
        </w:rPr>
        <w:t>Analice el código para entender cómo hace uso de hilos para crear un</w:t>
      </w:r>
      <w:r>
        <w:rPr>
          <w:lang w:val="es-CO"/>
        </w:rPr>
        <w:t xml:space="preserve"> </w:t>
      </w:r>
      <w:r w:rsidRPr="00392DA9">
        <w:rPr>
          <w:lang w:val="es-CO"/>
        </w:rPr>
        <w:t>comportamiento autónomo de las N serpientes.</w:t>
      </w:r>
    </w:p>
    <w:p w14:paraId="7C6282EA" w14:textId="7F8891F7" w:rsidR="00C3615F" w:rsidRDefault="00D510F9" w:rsidP="00392DA9">
      <w:pPr>
        <w:pStyle w:val="Prrafodelista"/>
        <w:numPr>
          <w:ilvl w:val="0"/>
          <w:numId w:val="13"/>
        </w:numPr>
        <w:rPr>
          <w:lang w:val="es-CO"/>
        </w:rPr>
      </w:pPr>
      <w:r>
        <w:rPr>
          <w:lang w:val="es-CO"/>
        </w:rPr>
        <w:t>Escribir en RESPUESTAS.</w:t>
      </w:r>
      <w:r w:rsidR="006E330E">
        <w:rPr>
          <w:lang w:val="es-CO"/>
        </w:rPr>
        <w:t>txt</w:t>
      </w:r>
      <w:r w:rsidR="004973DD">
        <w:rPr>
          <w:lang w:val="es-CO"/>
        </w:rPr>
        <w:t xml:space="preserve"> (se usó este mismo documento)</w:t>
      </w:r>
    </w:p>
    <w:p w14:paraId="42077463" w14:textId="53F001DE" w:rsidR="00EB2F2D" w:rsidRDefault="006E330E" w:rsidP="00EB2F2D">
      <w:pPr>
        <w:pStyle w:val="Prrafodelista"/>
        <w:numPr>
          <w:ilvl w:val="0"/>
          <w:numId w:val="14"/>
        </w:numPr>
        <w:rPr>
          <w:lang w:val="es-CO"/>
        </w:rPr>
      </w:pPr>
      <w:r>
        <w:rPr>
          <w:lang w:val="es-CO"/>
        </w:rPr>
        <w:t>Posibles condiciones de carrera</w:t>
      </w:r>
      <w:r w:rsidR="00EB2F2D">
        <w:rPr>
          <w:lang w:val="es-CO"/>
        </w:rPr>
        <w:t>.</w:t>
      </w:r>
    </w:p>
    <w:p w14:paraId="299686B0" w14:textId="3554B26F" w:rsidR="00EB2F2D" w:rsidRDefault="009658C9" w:rsidP="009658C9">
      <w:pPr>
        <w:pStyle w:val="Prrafodelista"/>
        <w:numPr>
          <w:ilvl w:val="1"/>
          <w:numId w:val="14"/>
        </w:numPr>
        <w:rPr>
          <w:lang w:val="es-CO"/>
        </w:rPr>
      </w:pPr>
      <w:r>
        <w:rPr>
          <w:lang w:val="es-CO"/>
        </w:rPr>
        <w:t>Cuando 2 o más serpientes lleguen a u</w:t>
      </w:r>
      <w:r w:rsidR="00983F63">
        <w:rPr>
          <w:lang w:val="es-CO"/>
        </w:rPr>
        <w:t>na misma comida, punto de teletransportación</w:t>
      </w:r>
      <w:r w:rsidR="00236E11">
        <w:rPr>
          <w:lang w:val="es-CO"/>
        </w:rPr>
        <w:t xml:space="preserve">, o </w:t>
      </w:r>
      <w:proofErr w:type="spellStart"/>
      <w:r w:rsidR="00236E11">
        <w:rPr>
          <w:lang w:val="es-CO"/>
        </w:rPr>
        <w:t>boost</w:t>
      </w:r>
      <w:proofErr w:type="spellEnd"/>
      <w:r w:rsidR="00981066">
        <w:rPr>
          <w:lang w:val="es-CO"/>
        </w:rPr>
        <w:t xml:space="preserve"> de velocidad</w:t>
      </w:r>
    </w:p>
    <w:p w14:paraId="0977A962" w14:textId="77777777" w:rsidR="00AE4AB9" w:rsidRPr="00AE4AB9" w:rsidRDefault="00AE4AB9" w:rsidP="00AE4AB9">
      <w:pPr>
        <w:ind w:firstLine="0"/>
        <w:rPr>
          <w:lang w:val="es-CO"/>
        </w:rPr>
      </w:pPr>
    </w:p>
    <w:p w14:paraId="06B85D5E" w14:textId="0BD27EDC" w:rsidR="006E330E" w:rsidRDefault="006E330E" w:rsidP="00AE4AB9">
      <w:pPr>
        <w:pStyle w:val="Prrafodelista"/>
        <w:numPr>
          <w:ilvl w:val="0"/>
          <w:numId w:val="14"/>
        </w:numPr>
        <w:rPr>
          <w:lang w:val="es-CO"/>
        </w:rPr>
      </w:pPr>
      <w:r w:rsidRPr="00AE4AB9">
        <w:rPr>
          <w:lang w:val="es-CO"/>
        </w:rPr>
        <w:t>Uso inadecuado de colecciones, considerando su manejo concurrente (para esto, aumente la velocidad del juego y ejecútelo varias veces hasta que se genere un error).</w:t>
      </w:r>
    </w:p>
    <w:p w14:paraId="702917CD" w14:textId="54CD8550" w:rsidR="002C021A" w:rsidRPr="00AE4AB9" w:rsidRDefault="002C021A" w:rsidP="002C021A">
      <w:pPr>
        <w:pStyle w:val="Prrafodelista"/>
        <w:numPr>
          <w:ilvl w:val="1"/>
          <w:numId w:val="14"/>
        </w:numPr>
        <w:rPr>
          <w:lang w:val="es-CO"/>
        </w:rPr>
      </w:pPr>
      <w:r>
        <w:rPr>
          <w:lang w:val="es-CO"/>
        </w:rPr>
        <w:t xml:space="preserve">La lista de </w:t>
      </w:r>
      <w:proofErr w:type="spellStart"/>
      <w:r>
        <w:rPr>
          <w:lang w:val="es-CO"/>
        </w:rPr>
        <w:t>snakeBody</w:t>
      </w:r>
      <w:proofErr w:type="spellEnd"/>
      <w:r>
        <w:rPr>
          <w:lang w:val="es-CO"/>
        </w:rPr>
        <w:t xml:space="preserve"> debería ser de la librería </w:t>
      </w:r>
      <w:proofErr w:type="spellStart"/>
      <w:r>
        <w:rPr>
          <w:lang w:val="es-CO"/>
        </w:rPr>
        <w:t>atomic</w:t>
      </w:r>
      <w:proofErr w:type="spellEnd"/>
      <w:r>
        <w:rPr>
          <w:lang w:val="es-CO"/>
        </w:rPr>
        <w:t xml:space="preserve"> puesto que las celdas deben estar sincronizadas</w:t>
      </w:r>
    </w:p>
    <w:p w14:paraId="1D619648" w14:textId="77777777" w:rsidR="005C4279" w:rsidRDefault="005C4279" w:rsidP="005C4279">
      <w:pPr>
        <w:pStyle w:val="Prrafodelista"/>
        <w:numPr>
          <w:ilvl w:val="0"/>
          <w:numId w:val="14"/>
        </w:numPr>
        <w:rPr>
          <w:lang w:val="es-CO"/>
        </w:rPr>
      </w:pPr>
      <w:r w:rsidRPr="005C4279">
        <w:rPr>
          <w:lang w:val="es-CO"/>
        </w:rPr>
        <w:t>Uso innecesario de esperas activas.</w:t>
      </w:r>
    </w:p>
    <w:p w14:paraId="70C4E2E3" w14:textId="0771A1A5" w:rsidR="008D2BF4" w:rsidRDefault="008D2BF4" w:rsidP="008D2BF4">
      <w:pPr>
        <w:pStyle w:val="Prrafodelista"/>
        <w:numPr>
          <w:ilvl w:val="1"/>
          <w:numId w:val="14"/>
        </w:numPr>
        <w:rPr>
          <w:lang w:val="es-CO"/>
        </w:rPr>
      </w:pPr>
      <w:r>
        <w:rPr>
          <w:lang w:val="es-CO"/>
        </w:rPr>
        <w:t>No detectamos alguna</w:t>
      </w:r>
    </w:p>
    <w:p w14:paraId="6A76E778" w14:textId="77777777" w:rsidR="006E7451" w:rsidRPr="006E7451" w:rsidRDefault="006E7451" w:rsidP="006E7451">
      <w:pPr>
        <w:ind w:left="1080" w:firstLine="0"/>
        <w:rPr>
          <w:lang w:val="es-CO"/>
        </w:rPr>
      </w:pPr>
    </w:p>
    <w:p w14:paraId="179ABEA7" w14:textId="088B36F2" w:rsidR="006E7451" w:rsidRDefault="006E7451" w:rsidP="006E7451">
      <w:pPr>
        <w:pStyle w:val="Prrafodelista"/>
        <w:numPr>
          <w:ilvl w:val="0"/>
          <w:numId w:val="13"/>
        </w:numPr>
        <w:rPr>
          <w:lang w:val="es-CO"/>
        </w:rPr>
      </w:pPr>
      <w:r w:rsidRPr="006E7451">
        <w:rPr>
          <w:lang w:val="es-CO"/>
        </w:rPr>
        <w:t xml:space="preserve">Identifique las regiones críticas asociadas a las condiciones de carrera, y haga algo para eliminarlas. Tenga en cuenta que se debe sincronizar </w:t>
      </w:r>
      <w:r w:rsidR="008310C7" w:rsidRPr="006E7451">
        <w:rPr>
          <w:lang w:val="es-CO"/>
        </w:rPr>
        <w:t>estrictamente</w:t>
      </w:r>
      <w:r w:rsidRPr="006E7451">
        <w:rPr>
          <w:lang w:val="es-CO"/>
        </w:rPr>
        <w:t xml:space="preserve"> LO NECESARIO. En su documento de respuestas indique, la solución realizada para cada ítem del punto 2. Igualmente tenga en cuenta que en los siguientes puntos NO se deben agregar más posibles condiciones de carrera.</w:t>
      </w:r>
    </w:p>
    <w:p w14:paraId="091C5396" w14:textId="1F1A25B4" w:rsidR="00DA508F" w:rsidRDefault="0079155E" w:rsidP="0079155E">
      <w:pPr>
        <w:pStyle w:val="Prrafodelista"/>
        <w:numPr>
          <w:ilvl w:val="0"/>
          <w:numId w:val="14"/>
        </w:numPr>
        <w:rPr>
          <w:lang w:val="es-CO"/>
        </w:rPr>
      </w:pPr>
      <w:r>
        <w:rPr>
          <w:lang w:val="es-CO"/>
        </w:rPr>
        <w:t xml:space="preserve">Las celdas del cuerpo de la serpiente. Para esto lo que se </w:t>
      </w:r>
      <w:r w:rsidR="00AD31E9">
        <w:rPr>
          <w:lang w:val="es-CO"/>
        </w:rPr>
        <w:t xml:space="preserve">hizo fue convertir la lista </w:t>
      </w:r>
      <w:proofErr w:type="spellStart"/>
      <w:r w:rsidR="00AD31E9">
        <w:rPr>
          <w:lang w:val="es-CO"/>
        </w:rPr>
        <w:t>snakeBody</w:t>
      </w:r>
      <w:proofErr w:type="spellEnd"/>
      <w:r w:rsidR="00AD31E9">
        <w:rPr>
          <w:lang w:val="es-CO"/>
        </w:rPr>
        <w:t xml:space="preserve"> a listas concurrentes</w:t>
      </w:r>
      <w:r w:rsidR="00C14E78">
        <w:rPr>
          <w:lang w:val="es-CO"/>
        </w:rPr>
        <w:t xml:space="preserve">, gracias a esto el </w:t>
      </w:r>
      <w:proofErr w:type="spellStart"/>
      <w:r w:rsidR="00C14E78">
        <w:rPr>
          <w:lang w:val="es-CO"/>
        </w:rPr>
        <w:t>concurrentModificationError</w:t>
      </w:r>
      <w:proofErr w:type="spellEnd"/>
      <w:r w:rsidR="00C14E78">
        <w:rPr>
          <w:lang w:val="es-CO"/>
        </w:rPr>
        <w:t xml:space="preserve"> dejó de aparecer.</w:t>
      </w:r>
    </w:p>
    <w:p w14:paraId="6FA19E2B" w14:textId="3CE4E3E3" w:rsidR="00981066" w:rsidRDefault="00F0106D" w:rsidP="009761E9">
      <w:pPr>
        <w:pStyle w:val="Prrafodelista"/>
        <w:numPr>
          <w:ilvl w:val="0"/>
          <w:numId w:val="14"/>
        </w:numPr>
        <w:rPr>
          <w:lang w:val="es-CO"/>
        </w:rPr>
      </w:pPr>
      <w:r w:rsidRPr="009761E9">
        <w:rPr>
          <w:lang w:val="es-CO"/>
        </w:rPr>
        <w:t xml:space="preserve">Dado que no se tiene en cuenta las colisiones entre </w:t>
      </w:r>
      <w:r w:rsidR="00CE2863" w:rsidRPr="009761E9">
        <w:rPr>
          <w:lang w:val="es-CO"/>
        </w:rPr>
        <w:t xml:space="preserve">serpientes, los otros puntos críticos son cuando una serpiente toca una celda que afectará su comportamiento, es decir </w:t>
      </w:r>
      <w:r w:rsidR="00850A9D" w:rsidRPr="009761E9">
        <w:rPr>
          <w:lang w:val="es-CO"/>
        </w:rPr>
        <w:t xml:space="preserve">cuando son: </w:t>
      </w:r>
      <w:r w:rsidR="00981066" w:rsidRPr="009761E9">
        <w:rPr>
          <w:lang w:val="es-CO"/>
        </w:rPr>
        <w:t xml:space="preserve"> comida, punto de teletransportación, </w:t>
      </w:r>
      <w:proofErr w:type="gramStart"/>
      <w:r w:rsidR="00981066" w:rsidRPr="009761E9">
        <w:rPr>
          <w:lang w:val="es-CO"/>
        </w:rPr>
        <w:t xml:space="preserve">o  </w:t>
      </w:r>
      <w:proofErr w:type="spellStart"/>
      <w:r w:rsidR="00981066" w:rsidRPr="009761E9">
        <w:rPr>
          <w:lang w:val="es-CO"/>
        </w:rPr>
        <w:t>boost</w:t>
      </w:r>
      <w:proofErr w:type="spellEnd"/>
      <w:proofErr w:type="gramEnd"/>
      <w:r w:rsidR="00981066" w:rsidRPr="009761E9">
        <w:rPr>
          <w:lang w:val="es-CO"/>
        </w:rPr>
        <w:t xml:space="preserve"> de velocidad</w:t>
      </w:r>
      <w:r w:rsidR="00981066" w:rsidRPr="009761E9">
        <w:rPr>
          <w:lang w:val="es-CO"/>
        </w:rPr>
        <w:t>. Para solucionarlo, dentro de cada iteración de</w:t>
      </w:r>
      <w:r w:rsidR="009761E9" w:rsidRPr="009761E9">
        <w:rPr>
          <w:lang w:val="es-CO"/>
        </w:rPr>
        <w:t xml:space="preserve"> los métodos “</w:t>
      </w:r>
      <w:proofErr w:type="spellStart"/>
      <w:r w:rsidR="009761E9" w:rsidRPr="009761E9">
        <w:rPr>
          <w:lang w:val="es-CO"/>
        </w:rPr>
        <w:t>checkIf</w:t>
      </w:r>
      <w:proofErr w:type="spellEnd"/>
      <w:r w:rsidR="009761E9" w:rsidRPr="009761E9">
        <w:rPr>
          <w:lang w:val="es-CO"/>
        </w:rPr>
        <w:t>” en los que se revisaban bloques, se sincronizaron los mismos, así como se aprecia en la imagen.</w:t>
      </w:r>
    </w:p>
    <w:p w14:paraId="4BD43DF3" w14:textId="1852534B" w:rsidR="00F63EB0" w:rsidRPr="009761E9" w:rsidRDefault="00F63EB0" w:rsidP="00396C78">
      <w:pPr>
        <w:pStyle w:val="Prrafodelista"/>
        <w:ind w:left="1440"/>
        <w:jc w:val="center"/>
        <w:rPr>
          <w:lang w:val="es-CO"/>
        </w:rPr>
      </w:pPr>
      <w:r w:rsidRPr="00F63EB0">
        <w:rPr>
          <w:lang w:val="es-CO"/>
        </w:rPr>
        <w:drawing>
          <wp:inline distT="0" distB="0" distL="0" distR="0" wp14:anchorId="29522F1A" wp14:editId="50E5BD87">
            <wp:extent cx="3619686" cy="12573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686" cy="1257365"/>
                    </a:xfrm>
                    <a:prstGeom prst="rect">
                      <a:avLst/>
                    </a:prstGeom>
                  </pic:spPr>
                </pic:pic>
              </a:graphicData>
            </a:graphic>
          </wp:inline>
        </w:drawing>
      </w:r>
    </w:p>
    <w:p w14:paraId="72E55CCA" w14:textId="77777777" w:rsidR="00352599" w:rsidRPr="00396C78" w:rsidRDefault="00352599" w:rsidP="00396C78">
      <w:pPr>
        <w:ind w:firstLine="0"/>
        <w:rPr>
          <w:lang w:val="es-CO"/>
        </w:rPr>
      </w:pPr>
    </w:p>
    <w:p w14:paraId="388B7F89" w14:textId="7CDE251E" w:rsidR="006E330E" w:rsidRDefault="00733E51" w:rsidP="006E7451">
      <w:pPr>
        <w:pStyle w:val="Prrafodelista"/>
        <w:numPr>
          <w:ilvl w:val="0"/>
          <w:numId w:val="13"/>
        </w:numPr>
        <w:rPr>
          <w:lang w:val="es-CO"/>
        </w:rPr>
      </w:pPr>
      <w:r w:rsidRPr="00733E51">
        <w:rPr>
          <w:lang w:val="es-CO"/>
        </w:rPr>
        <w:t xml:space="preserve">Haga los ajustes necesarios para que a través de botones en la interfaz se pueda Iniciar/Pausar/Reanudar el juego: iniciar el juego </w:t>
      </w:r>
      <w:r w:rsidR="00EE65A3">
        <w:rPr>
          <w:lang w:val="es-CO"/>
        </w:rPr>
        <w:t xml:space="preserve">si </w:t>
      </w:r>
      <w:r w:rsidRPr="00733E51">
        <w:rPr>
          <w:lang w:val="es-CO"/>
        </w:rPr>
        <w:t>no se ha iniciado aún, suspender el juego si está en ejecución, reactivar el juego si está suspendido. Para esto tenga en cuenta:</w:t>
      </w:r>
      <w:r w:rsidR="00495302">
        <w:rPr>
          <w:lang w:val="es-CO"/>
        </w:rPr>
        <w:t xml:space="preserve"> </w:t>
      </w:r>
      <w:r w:rsidR="00495302" w:rsidRPr="00495302">
        <w:rPr>
          <w:lang w:val="es-CO"/>
        </w:rPr>
        <w:t>Al pausar (suspender) el juego, en alguna parte de la interfaz (agregue los componentes que desee) se debe mostrar:</w:t>
      </w:r>
    </w:p>
    <w:p w14:paraId="25C3EF87" w14:textId="2CAEDE3D" w:rsidR="00495302" w:rsidRDefault="00495302" w:rsidP="00495302">
      <w:pPr>
        <w:pStyle w:val="Prrafodelista"/>
        <w:numPr>
          <w:ilvl w:val="0"/>
          <w:numId w:val="14"/>
        </w:numPr>
        <w:rPr>
          <w:lang w:val="es-CO"/>
        </w:rPr>
      </w:pPr>
      <w:r>
        <w:rPr>
          <w:lang w:val="es-CO"/>
        </w:rPr>
        <w:t>La serpiente viva más larga</w:t>
      </w:r>
    </w:p>
    <w:p w14:paraId="065B0367" w14:textId="7241BAC9" w:rsidR="00495302" w:rsidRDefault="00495302" w:rsidP="00495302">
      <w:pPr>
        <w:pStyle w:val="Prrafodelista"/>
        <w:numPr>
          <w:ilvl w:val="0"/>
          <w:numId w:val="14"/>
        </w:numPr>
        <w:rPr>
          <w:lang w:val="es-CO"/>
        </w:rPr>
      </w:pPr>
      <w:r>
        <w:rPr>
          <w:lang w:val="es-CO"/>
        </w:rPr>
        <w:t>La peor serpiente: la que primero murió</w:t>
      </w:r>
    </w:p>
    <w:p w14:paraId="4B2F3F8E" w14:textId="07A9FA0F" w:rsidR="00A65F4F" w:rsidRPr="00A65F4F" w:rsidRDefault="00A65F4F" w:rsidP="00A65F4F">
      <w:pPr>
        <w:ind w:left="1080" w:firstLine="0"/>
        <w:rPr>
          <w:lang w:val="es-CO"/>
        </w:rPr>
      </w:pPr>
      <w:r w:rsidRPr="00A65F4F">
        <w:rPr>
          <w:lang w:val="es-CO"/>
        </w:rPr>
        <w:t>Recuerde que la suspensión de las serpientes NO es instantánea, y que se debe garantizar que se muestre información consistente.</w:t>
      </w:r>
    </w:p>
    <w:p w14:paraId="7EEA6DCB" w14:textId="0282F8BD" w:rsidR="00C3615F" w:rsidRDefault="00C3615F"/>
    <w:p w14:paraId="758D2507" w14:textId="03B07EFB" w:rsidR="00C3615F" w:rsidRDefault="00E2776C" w:rsidP="00E2776C">
      <w:pPr>
        <w:ind w:left="360"/>
      </w:pPr>
      <w:r>
        <w:t>Para este punto no fue posible</w:t>
      </w:r>
      <w:r w:rsidR="00CB743B">
        <w:t xml:space="preserve"> la parte final</w:t>
      </w:r>
      <w:r w:rsidR="004973DD">
        <w:t xml:space="preserve"> dado que se tuvo problemas con la integración de los botones ya que cuando se pusieron a prueba, el juego no se mostraba visualmen</w:t>
      </w:r>
      <w:r w:rsidR="00BC01D4">
        <w:t>te, lo que nos generó percances, por lo cual preferimos explicar aquí lo que sucedió. En caso de que se quiera ver el intento fallido</w:t>
      </w:r>
      <w:r w:rsidR="00E719CE">
        <w:t xml:space="preserve">, se puede acceder a la rama </w:t>
      </w:r>
      <w:proofErr w:type="spellStart"/>
      <w:r w:rsidR="00E719CE">
        <w:t>features</w:t>
      </w:r>
      <w:proofErr w:type="spellEnd"/>
      <w:r w:rsidR="00E719CE">
        <w:t>/l2/</w:t>
      </w:r>
      <w:proofErr w:type="spellStart"/>
      <w:r w:rsidR="00E719CE">
        <w:t>snake</w:t>
      </w:r>
      <w:proofErr w:type="spellEnd"/>
      <w:r w:rsidR="00E719CE">
        <w:t>.</w:t>
      </w:r>
    </w:p>
    <w:p w14:paraId="2767D445" w14:textId="77777777" w:rsidR="00E719CE" w:rsidRDefault="00E719CE" w:rsidP="00E719CE">
      <w:pPr>
        <w:ind w:firstLine="0"/>
      </w:pPr>
    </w:p>
    <w:p w14:paraId="239B09EF" w14:textId="3DBB9595" w:rsidR="00E719CE" w:rsidRPr="00E719CE" w:rsidRDefault="00E719CE" w:rsidP="00E719CE">
      <w:pPr>
        <w:ind w:firstLine="360"/>
        <w:rPr>
          <w:lang w:val="en-CA"/>
        </w:rPr>
      </w:pPr>
      <w:r w:rsidRPr="00E719CE">
        <w:rPr>
          <w:lang w:val="en-CA"/>
        </w:rPr>
        <w:t xml:space="preserve">URL: </w:t>
      </w:r>
      <w:r w:rsidRPr="00E719CE">
        <w:rPr>
          <w:lang w:val="en-CA"/>
        </w:rPr>
        <w:t>https://dev.azure.com/juanpablofonsecac5/ARSW</w:t>
      </w:r>
    </w:p>
    <w:p w14:paraId="1D4C3260" w14:textId="0F35551C" w:rsidR="00C3615F" w:rsidRPr="00E719CE" w:rsidRDefault="00C3615F">
      <w:pPr>
        <w:rPr>
          <w:lang w:val="en-CA"/>
        </w:rPr>
      </w:pPr>
    </w:p>
    <w:p w14:paraId="0C0ECA8C" w14:textId="2E7D1941" w:rsidR="00C3615F" w:rsidRPr="00E719CE" w:rsidRDefault="00C3615F">
      <w:pPr>
        <w:rPr>
          <w:lang w:val="en-CA"/>
        </w:rPr>
      </w:pPr>
    </w:p>
    <w:p w14:paraId="103E9587" w14:textId="4BFB1763" w:rsidR="00C3615F" w:rsidRPr="00E719CE" w:rsidRDefault="00C3615F">
      <w:pPr>
        <w:rPr>
          <w:lang w:val="en-CA"/>
        </w:rPr>
      </w:pPr>
    </w:p>
    <w:p w14:paraId="7ABD0568" w14:textId="40855BD2" w:rsidR="00C3615F" w:rsidRPr="00E719CE" w:rsidRDefault="00C3615F">
      <w:pPr>
        <w:rPr>
          <w:lang w:val="en-CA"/>
        </w:rPr>
      </w:pPr>
    </w:p>
    <w:p w14:paraId="572056A3" w14:textId="0EA892C5" w:rsidR="00C3615F" w:rsidRPr="00E719CE" w:rsidRDefault="00C3615F">
      <w:pPr>
        <w:rPr>
          <w:lang w:val="en-CA"/>
        </w:rPr>
      </w:pPr>
    </w:p>
    <w:p w14:paraId="5D93D187" w14:textId="57AD8A78" w:rsidR="003D7C96" w:rsidRDefault="003D7C96" w:rsidP="003D7C96">
      <w:pPr>
        <w:rPr>
          <w:lang w:val="en-CA"/>
        </w:rPr>
      </w:pPr>
    </w:p>
    <w:p w14:paraId="77681418" w14:textId="77777777" w:rsidR="003D7C96" w:rsidRDefault="003D7C96" w:rsidP="003D7C96">
      <w:pPr>
        <w:rPr>
          <w:lang w:val="en-CA"/>
        </w:rPr>
      </w:pPr>
    </w:p>
    <w:p w14:paraId="6837F304" w14:textId="77777777" w:rsidR="003D7C96" w:rsidRDefault="003D7C96" w:rsidP="003D7C96">
      <w:pPr>
        <w:rPr>
          <w:lang w:val="en-CA"/>
        </w:rPr>
      </w:pPr>
    </w:p>
    <w:p w14:paraId="61893111" w14:textId="77777777" w:rsidR="003D7C96" w:rsidRPr="00E719CE" w:rsidRDefault="003D7C96" w:rsidP="003D7C96">
      <w:pPr>
        <w:rPr>
          <w:lang w:val="en-CA"/>
        </w:rPr>
      </w:pPr>
    </w:p>
    <w:p w14:paraId="758219FA" w14:textId="1B2B85A8" w:rsidR="00C3615F" w:rsidRPr="00E719CE" w:rsidRDefault="00C3615F">
      <w:pPr>
        <w:rPr>
          <w:lang w:val="en-CA"/>
        </w:rPr>
      </w:pPr>
    </w:p>
    <w:p w14:paraId="6FB33EFE" w14:textId="4A84829F" w:rsidR="00C3615F" w:rsidRPr="00E719CE" w:rsidRDefault="00C3615F">
      <w:pPr>
        <w:rPr>
          <w:lang w:val="en-CA"/>
        </w:rPr>
      </w:pPr>
    </w:p>
    <w:p w14:paraId="0D0A3A77" w14:textId="1FCD4F18" w:rsidR="00C3615F" w:rsidRPr="00C5686B" w:rsidRDefault="00C3615F" w:rsidP="00C3615F">
      <w:pPr>
        <w:pStyle w:val="Ttulo1"/>
      </w:pPr>
      <w:r>
        <w:t>Conclusiones</w:t>
      </w:r>
    </w:p>
    <w:p w14:paraId="14EF487C" w14:textId="264AC5F5" w:rsidR="00C3615F" w:rsidRDefault="00C24C1B" w:rsidP="00C3615F">
      <w:r>
        <w:t xml:space="preserve">Entender hilos es complicado, y si se le suma interfaz visual, puedes llorar todo un día. </w:t>
      </w:r>
      <w:r w:rsidR="00E64C39">
        <w:t>Mirando los aspectos positivos, una buena gestión de hilos permite llevar aplicaciones tradicionales a un siguiente nivel.</w:t>
      </w:r>
    </w:p>
    <w:sectPr w:rsidR="00C3615F" w:rsidSect="001C4A59">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30AA2" w14:textId="77777777" w:rsidR="009E4CED" w:rsidRDefault="009E4CED">
      <w:pPr>
        <w:spacing w:line="240" w:lineRule="auto"/>
      </w:pPr>
      <w:r>
        <w:separator/>
      </w:r>
    </w:p>
    <w:p w14:paraId="5E1BC78F" w14:textId="77777777" w:rsidR="009E4CED" w:rsidRDefault="009E4CED"/>
  </w:endnote>
  <w:endnote w:type="continuationSeparator" w:id="0">
    <w:p w14:paraId="6F4CF9BD" w14:textId="77777777" w:rsidR="009E4CED" w:rsidRDefault="009E4CED">
      <w:pPr>
        <w:spacing w:line="240" w:lineRule="auto"/>
      </w:pPr>
      <w:r>
        <w:continuationSeparator/>
      </w:r>
    </w:p>
    <w:p w14:paraId="7715AE3C" w14:textId="77777777" w:rsidR="009E4CED" w:rsidRDefault="009E4CED"/>
  </w:endnote>
  <w:endnote w:type="continuationNotice" w:id="1">
    <w:p w14:paraId="07510BBC" w14:textId="77777777" w:rsidR="009E4CED" w:rsidRDefault="009E4C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6F7A3" w14:textId="77777777" w:rsidR="009E4CED" w:rsidRDefault="009E4CED">
      <w:pPr>
        <w:spacing w:line="240" w:lineRule="auto"/>
      </w:pPr>
      <w:r>
        <w:separator/>
      </w:r>
    </w:p>
    <w:p w14:paraId="3A770DBE" w14:textId="77777777" w:rsidR="009E4CED" w:rsidRDefault="009E4CED"/>
  </w:footnote>
  <w:footnote w:type="continuationSeparator" w:id="0">
    <w:p w14:paraId="1B2406D0" w14:textId="77777777" w:rsidR="009E4CED" w:rsidRDefault="009E4CED">
      <w:pPr>
        <w:spacing w:line="240" w:lineRule="auto"/>
      </w:pPr>
      <w:r>
        <w:continuationSeparator/>
      </w:r>
    </w:p>
    <w:p w14:paraId="50261581" w14:textId="77777777" w:rsidR="009E4CED" w:rsidRDefault="009E4CED"/>
  </w:footnote>
  <w:footnote w:type="continuationNotice" w:id="1">
    <w:p w14:paraId="74DFE95E" w14:textId="77777777" w:rsidR="009E4CED" w:rsidRDefault="009E4CE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6"/>
      <w:gridCol w:w="1040"/>
    </w:tblGrid>
    <w:tr w:rsidR="004D6B86" w14:paraId="1CAAA5D5" w14:textId="77777777">
      <w:tc>
        <w:tcPr>
          <w:tcW w:w="8280" w:type="dxa"/>
        </w:tcPr>
        <w:p w14:paraId="10CF6105" w14:textId="308E2CD1" w:rsidR="004D6B86" w:rsidRPr="00170521" w:rsidRDefault="00000000" w:rsidP="00170521">
          <w:pPr>
            <w:pStyle w:val="Encabezado"/>
          </w:pPr>
          <w:sdt>
            <w:sdtPr>
              <w:alias w:val="Escriba el título abreviado:"/>
              <w:tag w:val="Escriba el título abreviado:"/>
              <w:id w:val="-582528332"/>
              <w15:dataBinding w:prefixMappings="xmlns:ns0='http://schemas.microsoft.com/temp/samples' " w:xpath="/ns0:employees[1]/ns0:employee[1]/ns0:CustomerName[1]" w:storeItemID="{B98E728A-96FF-4995-885C-5AF887AB0C35}" w16sdtdh:storeItemChecksum="DuVyDw=="/>
              <w15:appearance w15:val="hidden"/>
            </w:sdtPr>
            <w:sdtContent>
              <w:r w:rsidR="00710030" w:rsidRPr="00710030">
                <w:rPr>
                  <w:lang w:val="en-CA"/>
                </w:rPr>
                <w:t>snake-race-thread-concurrency</w:t>
              </w:r>
            </w:sdtContent>
          </w:sdt>
        </w:p>
      </w:tc>
      <w:tc>
        <w:tcPr>
          <w:tcW w:w="1080" w:type="dxa"/>
        </w:tcPr>
        <w:p w14:paraId="7EC9BED3"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59A8958C"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6"/>
      <w:gridCol w:w="1040"/>
    </w:tblGrid>
    <w:tr w:rsidR="004D6B86" w14:paraId="0D72CD8A" w14:textId="77777777">
      <w:tc>
        <w:tcPr>
          <w:tcW w:w="8280" w:type="dxa"/>
        </w:tcPr>
        <w:p w14:paraId="05AE9E84" w14:textId="2ACC064B" w:rsidR="004D6B86" w:rsidRPr="00710030" w:rsidRDefault="00000000" w:rsidP="00504F88">
          <w:pPr>
            <w:pStyle w:val="Encabezado"/>
            <w:rPr>
              <w:lang w:val="en-CA"/>
            </w:rPr>
          </w:pPr>
          <w:sdt>
            <w:sdtPr>
              <w:alias w:val="Escriba el título abreviado:"/>
              <w:tag w:val="Escriba el título abreviado:"/>
              <w:id w:val="-211583021"/>
              <w:placeholder>
                <w:docPart w:val="5F37B215C37F47E6859D85A7439BC75B"/>
              </w:placeholder>
              <w15:dataBinding w:prefixMappings="xmlns:ns0='http://schemas.microsoft.com/temp/samples' " w:xpath="/ns0:employees[1]/ns0:employee[1]/ns0:CustomerName[1]" w:storeItemID="{B98E728A-96FF-4995-885C-5AF887AB0C35}" w16sdtdh:storeItemChecksum="DuVyDw=="/>
              <w15:appearance w15:val="hidden"/>
            </w:sdtPr>
            <w:sdtContent>
              <w:r w:rsidR="00710030" w:rsidRPr="00710030">
                <w:rPr>
                  <w:lang w:val="en-CA"/>
                </w:rPr>
                <w:t>snake-race-thread-concurrency</w:t>
              </w:r>
            </w:sdtContent>
          </w:sdt>
        </w:p>
      </w:tc>
      <w:tc>
        <w:tcPr>
          <w:tcW w:w="1080" w:type="dxa"/>
        </w:tcPr>
        <w:p w14:paraId="1703F24A"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0843D3A5" w14:textId="77777777" w:rsidR="004D6B86" w:rsidRDefault="004D6B86" w:rsidP="002C627C">
    <w:pPr>
      <w:pStyle w:val="Encabezado"/>
    </w:pPr>
  </w:p>
</w:hdr>
</file>

<file path=word/intelligence2.xml><?xml version="1.0" encoding="utf-8"?>
<int2:intelligence xmlns:int2="http://schemas.microsoft.com/office/intelligence/2020/intelligence" xmlns:oel="http://schemas.microsoft.com/office/2019/extlst">
  <int2:observations>
    <int2:textHash int2:hashCode="jate8W5T37KFR6" int2:id="0pmOWgzO">
      <int2:state int2:value="Rejected" int2:type="LegacyProofing"/>
    </int2:textHash>
    <int2:textHash int2:hashCode="2qrTNidtFVlNDn" int2:id="E1DRAKpk">
      <int2:state int2:value="Rejected" int2:type="LegacyProofing"/>
    </int2:textHash>
    <int2:textHash int2:hashCode="TwgwHct79+yEhn" int2:id="WSxxwQR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18787482"/>
    <w:multiLevelType w:val="hybridMultilevel"/>
    <w:tmpl w:val="E79020B0"/>
    <w:lvl w:ilvl="0" w:tplc="14AEC2AC">
      <w:start w:val="1"/>
      <w:numFmt w:val="bullet"/>
      <w:lvlText w:val="-"/>
      <w:lvlJc w:val="left"/>
      <w:pPr>
        <w:ind w:left="1440" w:hanging="360"/>
      </w:pPr>
      <w:rPr>
        <w:rFonts w:ascii="Times New Roman" w:eastAsiaTheme="minorEastAsia" w:hAnsi="Times New Roman" w:cs="Times New Roman"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1BD573B7"/>
    <w:multiLevelType w:val="hybridMultilevel"/>
    <w:tmpl w:val="CDCA33CA"/>
    <w:lvl w:ilvl="0" w:tplc="87F67B5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8DC163A"/>
    <w:multiLevelType w:val="hybridMultilevel"/>
    <w:tmpl w:val="3A0E857E"/>
    <w:lvl w:ilvl="0" w:tplc="21BC839A">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987930488">
    <w:abstractNumId w:val="9"/>
  </w:num>
  <w:num w:numId="2" w16cid:durableId="1631085245">
    <w:abstractNumId w:val="7"/>
  </w:num>
  <w:num w:numId="3" w16cid:durableId="1751196817">
    <w:abstractNumId w:val="6"/>
  </w:num>
  <w:num w:numId="4" w16cid:durableId="768551896">
    <w:abstractNumId w:val="5"/>
  </w:num>
  <w:num w:numId="5" w16cid:durableId="301926134">
    <w:abstractNumId w:val="4"/>
  </w:num>
  <w:num w:numId="6" w16cid:durableId="642393551">
    <w:abstractNumId w:val="8"/>
  </w:num>
  <w:num w:numId="7" w16cid:durableId="2029719490">
    <w:abstractNumId w:val="3"/>
  </w:num>
  <w:num w:numId="8" w16cid:durableId="1802111754">
    <w:abstractNumId w:val="2"/>
  </w:num>
  <w:num w:numId="9" w16cid:durableId="462621771">
    <w:abstractNumId w:val="1"/>
  </w:num>
  <w:num w:numId="10" w16cid:durableId="907036068">
    <w:abstractNumId w:val="0"/>
  </w:num>
  <w:num w:numId="11" w16cid:durableId="734358516">
    <w:abstractNumId w:val="9"/>
    <w:lvlOverride w:ilvl="0">
      <w:startOverride w:val="1"/>
    </w:lvlOverride>
  </w:num>
  <w:num w:numId="12" w16cid:durableId="1081872933">
    <w:abstractNumId w:val="11"/>
  </w:num>
  <w:num w:numId="13" w16cid:durableId="1414662854">
    <w:abstractNumId w:val="12"/>
  </w:num>
  <w:num w:numId="14" w16cid:durableId="13981700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savePreviewPicture/>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8D"/>
    <w:rsid w:val="00006BBA"/>
    <w:rsid w:val="0001010E"/>
    <w:rsid w:val="0001089B"/>
    <w:rsid w:val="000131BB"/>
    <w:rsid w:val="000217F5"/>
    <w:rsid w:val="000315FC"/>
    <w:rsid w:val="0003396C"/>
    <w:rsid w:val="000610C5"/>
    <w:rsid w:val="00061695"/>
    <w:rsid w:val="00067BD7"/>
    <w:rsid w:val="000712A4"/>
    <w:rsid w:val="0008220E"/>
    <w:rsid w:val="000875EF"/>
    <w:rsid w:val="00097169"/>
    <w:rsid w:val="000A04E0"/>
    <w:rsid w:val="000A5D16"/>
    <w:rsid w:val="000B4B29"/>
    <w:rsid w:val="000E20AA"/>
    <w:rsid w:val="000E2674"/>
    <w:rsid w:val="00101062"/>
    <w:rsid w:val="00105590"/>
    <w:rsid w:val="00111B68"/>
    <w:rsid w:val="00114BFA"/>
    <w:rsid w:val="00132838"/>
    <w:rsid w:val="001333B6"/>
    <w:rsid w:val="001476E8"/>
    <w:rsid w:val="00155D32"/>
    <w:rsid w:val="0015793D"/>
    <w:rsid w:val="001602E3"/>
    <w:rsid w:val="00160C0C"/>
    <w:rsid w:val="001647D3"/>
    <w:rsid w:val="001664A2"/>
    <w:rsid w:val="00170521"/>
    <w:rsid w:val="00173C2B"/>
    <w:rsid w:val="001B4848"/>
    <w:rsid w:val="001C4A59"/>
    <w:rsid w:val="001C4FC2"/>
    <w:rsid w:val="001C6435"/>
    <w:rsid w:val="001C78C0"/>
    <w:rsid w:val="001E003A"/>
    <w:rsid w:val="001F447A"/>
    <w:rsid w:val="001F7399"/>
    <w:rsid w:val="001F75A7"/>
    <w:rsid w:val="002002FC"/>
    <w:rsid w:val="0021131F"/>
    <w:rsid w:val="00212319"/>
    <w:rsid w:val="00220711"/>
    <w:rsid w:val="00225BE3"/>
    <w:rsid w:val="00227FA7"/>
    <w:rsid w:val="00233B20"/>
    <w:rsid w:val="00236E11"/>
    <w:rsid w:val="00251465"/>
    <w:rsid w:val="002542CA"/>
    <w:rsid w:val="00262A52"/>
    <w:rsid w:val="00263203"/>
    <w:rsid w:val="00274E0A"/>
    <w:rsid w:val="00286620"/>
    <w:rsid w:val="002A2A04"/>
    <w:rsid w:val="002B0BAD"/>
    <w:rsid w:val="002B6153"/>
    <w:rsid w:val="002C021A"/>
    <w:rsid w:val="002C627C"/>
    <w:rsid w:val="002D695D"/>
    <w:rsid w:val="002E5BD1"/>
    <w:rsid w:val="002F4231"/>
    <w:rsid w:val="00307150"/>
    <w:rsid w:val="00307586"/>
    <w:rsid w:val="00313C95"/>
    <w:rsid w:val="0032556B"/>
    <w:rsid w:val="003340CF"/>
    <w:rsid w:val="00336906"/>
    <w:rsid w:val="00345333"/>
    <w:rsid w:val="00352599"/>
    <w:rsid w:val="00352C69"/>
    <w:rsid w:val="003672DD"/>
    <w:rsid w:val="0037365C"/>
    <w:rsid w:val="00382A1B"/>
    <w:rsid w:val="00392DA9"/>
    <w:rsid w:val="00396C78"/>
    <w:rsid w:val="003A06C6"/>
    <w:rsid w:val="003C4C29"/>
    <w:rsid w:val="003D2728"/>
    <w:rsid w:val="003D5FB6"/>
    <w:rsid w:val="003D7C96"/>
    <w:rsid w:val="003E36B1"/>
    <w:rsid w:val="003E4162"/>
    <w:rsid w:val="003F7CBD"/>
    <w:rsid w:val="00404EED"/>
    <w:rsid w:val="00410F6D"/>
    <w:rsid w:val="004110A6"/>
    <w:rsid w:val="00417E39"/>
    <w:rsid w:val="00447F6D"/>
    <w:rsid w:val="00455CCC"/>
    <w:rsid w:val="00455EB4"/>
    <w:rsid w:val="0045732D"/>
    <w:rsid w:val="00461B20"/>
    <w:rsid w:val="00481CF8"/>
    <w:rsid w:val="004864B2"/>
    <w:rsid w:val="00492439"/>
    <w:rsid w:val="00492C2D"/>
    <w:rsid w:val="00493443"/>
    <w:rsid w:val="00495302"/>
    <w:rsid w:val="004973DD"/>
    <w:rsid w:val="004A3D87"/>
    <w:rsid w:val="004A4AA6"/>
    <w:rsid w:val="004B18A9"/>
    <w:rsid w:val="004B5631"/>
    <w:rsid w:val="004D2FDF"/>
    <w:rsid w:val="004D4F8C"/>
    <w:rsid w:val="004D6B86"/>
    <w:rsid w:val="004E15F2"/>
    <w:rsid w:val="00504F88"/>
    <w:rsid w:val="00516E98"/>
    <w:rsid w:val="00523DAC"/>
    <w:rsid w:val="005329D6"/>
    <w:rsid w:val="0053395C"/>
    <w:rsid w:val="00540A99"/>
    <w:rsid w:val="0054F6FE"/>
    <w:rsid w:val="0055242C"/>
    <w:rsid w:val="005553F0"/>
    <w:rsid w:val="0057663C"/>
    <w:rsid w:val="005841A2"/>
    <w:rsid w:val="0058607E"/>
    <w:rsid w:val="00586591"/>
    <w:rsid w:val="00594351"/>
    <w:rsid w:val="00595412"/>
    <w:rsid w:val="005C4279"/>
    <w:rsid w:val="005C4EA3"/>
    <w:rsid w:val="005C4FAE"/>
    <w:rsid w:val="005C56EB"/>
    <w:rsid w:val="005D1673"/>
    <w:rsid w:val="005E1933"/>
    <w:rsid w:val="00602C54"/>
    <w:rsid w:val="00615FDE"/>
    <w:rsid w:val="0061747E"/>
    <w:rsid w:val="00620D42"/>
    <w:rsid w:val="00641876"/>
    <w:rsid w:val="00645290"/>
    <w:rsid w:val="00650CE6"/>
    <w:rsid w:val="00694A92"/>
    <w:rsid w:val="006A22DF"/>
    <w:rsid w:val="006A6657"/>
    <w:rsid w:val="006B015B"/>
    <w:rsid w:val="006B3F85"/>
    <w:rsid w:val="006C162F"/>
    <w:rsid w:val="006D7EE9"/>
    <w:rsid w:val="006E0C89"/>
    <w:rsid w:val="006E16D3"/>
    <w:rsid w:val="006E330E"/>
    <w:rsid w:val="006E7451"/>
    <w:rsid w:val="0070531E"/>
    <w:rsid w:val="00707DDB"/>
    <w:rsid w:val="00710030"/>
    <w:rsid w:val="007106FD"/>
    <w:rsid w:val="007244DE"/>
    <w:rsid w:val="00727609"/>
    <w:rsid w:val="00733E51"/>
    <w:rsid w:val="007435DB"/>
    <w:rsid w:val="00765425"/>
    <w:rsid w:val="007662DD"/>
    <w:rsid w:val="0079155E"/>
    <w:rsid w:val="007A044D"/>
    <w:rsid w:val="007A7EE5"/>
    <w:rsid w:val="007C4349"/>
    <w:rsid w:val="007D7CB0"/>
    <w:rsid w:val="007E3E34"/>
    <w:rsid w:val="008126ED"/>
    <w:rsid w:val="0081390C"/>
    <w:rsid w:val="00816831"/>
    <w:rsid w:val="00826973"/>
    <w:rsid w:val="008310C7"/>
    <w:rsid w:val="00837D67"/>
    <w:rsid w:val="008416B8"/>
    <w:rsid w:val="008430DE"/>
    <w:rsid w:val="00850A9D"/>
    <w:rsid w:val="008747E8"/>
    <w:rsid w:val="008771A1"/>
    <w:rsid w:val="008867C1"/>
    <w:rsid w:val="008969C9"/>
    <w:rsid w:val="00897688"/>
    <w:rsid w:val="008A2A83"/>
    <w:rsid w:val="008A5887"/>
    <w:rsid w:val="008B4AEB"/>
    <w:rsid w:val="008B6C28"/>
    <w:rsid w:val="008D2BF4"/>
    <w:rsid w:val="008D51DD"/>
    <w:rsid w:val="008D72ED"/>
    <w:rsid w:val="008E5388"/>
    <w:rsid w:val="008E7AC7"/>
    <w:rsid w:val="008F223A"/>
    <w:rsid w:val="00910F0E"/>
    <w:rsid w:val="0091616B"/>
    <w:rsid w:val="00926556"/>
    <w:rsid w:val="009367DE"/>
    <w:rsid w:val="00944626"/>
    <w:rsid w:val="009507E7"/>
    <w:rsid w:val="00961AE5"/>
    <w:rsid w:val="009658C9"/>
    <w:rsid w:val="009705CA"/>
    <w:rsid w:val="00975B23"/>
    <w:rsid w:val="009761E9"/>
    <w:rsid w:val="00981066"/>
    <w:rsid w:val="00983F63"/>
    <w:rsid w:val="009A2C38"/>
    <w:rsid w:val="009A40D0"/>
    <w:rsid w:val="009B159B"/>
    <w:rsid w:val="009B630D"/>
    <w:rsid w:val="009B6CE3"/>
    <w:rsid w:val="009D1CAF"/>
    <w:rsid w:val="009D6C89"/>
    <w:rsid w:val="009E4CED"/>
    <w:rsid w:val="009F0414"/>
    <w:rsid w:val="00A3397F"/>
    <w:rsid w:val="00A372DD"/>
    <w:rsid w:val="00A4757D"/>
    <w:rsid w:val="00A60A2E"/>
    <w:rsid w:val="00A65F4F"/>
    <w:rsid w:val="00A6740F"/>
    <w:rsid w:val="00A710CF"/>
    <w:rsid w:val="00A712A2"/>
    <w:rsid w:val="00A74BD7"/>
    <w:rsid w:val="00A77F6B"/>
    <w:rsid w:val="00A77FD3"/>
    <w:rsid w:val="00A81BB2"/>
    <w:rsid w:val="00AA020D"/>
    <w:rsid w:val="00AA0F58"/>
    <w:rsid w:val="00AA5C05"/>
    <w:rsid w:val="00AB0B15"/>
    <w:rsid w:val="00AB23D1"/>
    <w:rsid w:val="00AC05B9"/>
    <w:rsid w:val="00AD31E9"/>
    <w:rsid w:val="00AD3A51"/>
    <w:rsid w:val="00AE4AB9"/>
    <w:rsid w:val="00B34D9C"/>
    <w:rsid w:val="00B36328"/>
    <w:rsid w:val="00B37086"/>
    <w:rsid w:val="00B4711D"/>
    <w:rsid w:val="00B6708B"/>
    <w:rsid w:val="00B67453"/>
    <w:rsid w:val="00B72747"/>
    <w:rsid w:val="00B76997"/>
    <w:rsid w:val="00B861CB"/>
    <w:rsid w:val="00BA08AE"/>
    <w:rsid w:val="00BA4B89"/>
    <w:rsid w:val="00BB1BD3"/>
    <w:rsid w:val="00BC01D4"/>
    <w:rsid w:val="00BC476C"/>
    <w:rsid w:val="00BF06FB"/>
    <w:rsid w:val="00BF2503"/>
    <w:rsid w:val="00BF77F5"/>
    <w:rsid w:val="00C0359E"/>
    <w:rsid w:val="00C14E78"/>
    <w:rsid w:val="00C24C1B"/>
    <w:rsid w:val="00C26A7E"/>
    <w:rsid w:val="00C32228"/>
    <w:rsid w:val="00C3438C"/>
    <w:rsid w:val="00C34F58"/>
    <w:rsid w:val="00C3615F"/>
    <w:rsid w:val="00C40822"/>
    <w:rsid w:val="00C445CC"/>
    <w:rsid w:val="00C53C09"/>
    <w:rsid w:val="00C5686B"/>
    <w:rsid w:val="00C66718"/>
    <w:rsid w:val="00C74024"/>
    <w:rsid w:val="00C76FC7"/>
    <w:rsid w:val="00C83B15"/>
    <w:rsid w:val="00C925C8"/>
    <w:rsid w:val="00C9430E"/>
    <w:rsid w:val="00CB743B"/>
    <w:rsid w:val="00CB7F84"/>
    <w:rsid w:val="00CC29AF"/>
    <w:rsid w:val="00CD3EC2"/>
    <w:rsid w:val="00CE2863"/>
    <w:rsid w:val="00CE6EE2"/>
    <w:rsid w:val="00CF1412"/>
    <w:rsid w:val="00CF1B55"/>
    <w:rsid w:val="00CF3669"/>
    <w:rsid w:val="00D0358D"/>
    <w:rsid w:val="00D402A5"/>
    <w:rsid w:val="00D44A6F"/>
    <w:rsid w:val="00D510F9"/>
    <w:rsid w:val="00D66914"/>
    <w:rsid w:val="00D71193"/>
    <w:rsid w:val="00DA33D3"/>
    <w:rsid w:val="00DA508F"/>
    <w:rsid w:val="00DA5A1C"/>
    <w:rsid w:val="00DB2E59"/>
    <w:rsid w:val="00DB358F"/>
    <w:rsid w:val="00DC2F6E"/>
    <w:rsid w:val="00DC44F1"/>
    <w:rsid w:val="00DD5689"/>
    <w:rsid w:val="00DF0E19"/>
    <w:rsid w:val="00DF4A37"/>
    <w:rsid w:val="00DF6D26"/>
    <w:rsid w:val="00E17480"/>
    <w:rsid w:val="00E22500"/>
    <w:rsid w:val="00E22F77"/>
    <w:rsid w:val="00E22FD2"/>
    <w:rsid w:val="00E26277"/>
    <w:rsid w:val="00E2776C"/>
    <w:rsid w:val="00E40883"/>
    <w:rsid w:val="00E64C39"/>
    <w:rsid w:val="00E719CE"/>
    <w:rsid w:val="00E7305D"/>
    <w:rsid w:val="00E812C6"/>
    <w:rsid w:val="00E845DB"/>
    <w:rsid w:val="00E94B28"/>
    <w:rsid w:val="00EA7503"/>
    <w:rsid w:val="00EA780C"/>
    <w:rsid w:val="00EB1AB7"/>
    <w:rsid w:val="00EB212B"/>
    <w:rsid w:val="00EB2F2D"/>
    <w:rsid w:val="00EB69D3"/>
    <w:rsid w:val="00EC27AC"/>
    <w:rsid w:val="00EE65A3"/>
    <w:rsid w:val="00EF5597"/>
    <w:rsid w:val="00F0106D"/>
    <w:rsid w:val="00F14487"/>
    <w:rsid w:val="00F31D66"/>
    <w:rsid w:val="00F363EC"/>
    <w:rsid w:val="00F413AC"/>
    <w:rsid w:val="00F63EB0"/>
    <w:rsid w:val="00F735B6"/>
    <w:rsid w:val="00F86369"/>
    <w:rsid w:val="00F9324E"/>
    <w:rsid w:val="00F93798"/>
    <w:rsid w:val="00FA3E09"/>
    <w:rsid w:val="00FC61D8"/>
    <w:rsid w:val="00FC7357"/>
    <w:rsid w:val="00FC7C1E"/>
    <w:rsid w:val="00FD244D"/>
    <w:rsid w:val="00FE57D8"/>
    <w:rsid w:val="00FE725C"/>
    <w:rsid w:val="0273C4D1"/>
    <w:rsid w:val="02E425AB"/>
    <w:rsid w:val="0520E03D"/>
    <w:rsid w:val="054DDDBF"/>
    <w:rsid w:val="06244A70"/>
    <w:rsid w:val="0727B4A3"/>
    <w:rsid w:val="08431843"/>
    <w:rsid w:val="09165CCB"/>
    <w:rsid w:val="0A7CDE78"/>
    <w:rsid w:val="0CDEDBD7"/>
    <w:rsid w:val="0DCD74C6"/>
    <w:rsid w:val="1195F3D2"/>
    <w:rsid w:val="11C2F154"/>
    <w:rsid w:val="129635DC"/>
    <w:rsid w:val="161CE622"/>
    <w:rsid w:val="18388BCC"/>
    <w:rsid w:val="1D04750B"/>
    <w:rsid w:val="1D31728D"/>
    <w:rsid w:val="1D74D5E5"/>
    <w:rsid w:val="1EDE4BEF"/>
    <w:rsid w:val="1F0B4971"/>
    <w:rsid w:val="1F4EACC9"/>
    <w:rsid w:val="21FBC835"/>
    <w:rsid w:val="2C26A40C"/>
    <w:rsid w:val="2C9704E6"/>
    <w:rsid w:val="2D6BDD05"/>
    <w:rsid w:val="301C209A"/>
    <w:rsid w:val="311F8ACD"/>
    <w:rsid w:val="31A4BCEB"/>
    <w:rsid w:val="39B0CAEF"/>
    <w:rsid w:val="3C3FF99C"/>
    <w:rsid w:val="3D917639"/>
    <w:rsid w:val="3F801E61"/>
    <w:rsid w:val="419EEC34"/>
    <w:rsid w:val="423061F6"/>
    <w:rsid w:val="42A0C2D0"/>
    <w:rsid w:val="4BF209CD"/>
    <w:rsid w:val="4E0F4409"/>
    <w:rsid w:val="4FBA88D9"/>
    <w:rsid w:val="536E36A1"/>
    <w:rsid w:val="566048FC"/>
    <w:rsid w:val="5763B32F"/>
    <w:rsid w:val="583A1FE0"/>
    <w:rsid w:val="5CC11230"/>
    <w:rsid w:val="5D02E0F6"/>
    <w:rsid w:val="5FB3248B"/>
    <w:rsid w:val="61CECA35"/>
    <w:rsid w:val="641901F3"/>
    <w:rsid w:val="658277FD"/>
    <w:rsid w:val="65AF757F"/>
    <w:rsid w:val="65F2D8D7"/>
    <w:rsid w:val="689FF443"/>
    <w:rsid w:val="6E43DDCA"/>
    <w:rsid w:val="701A5AAF"/>
    <w:rsid w:val="72CAD01A"/>
    <w:rsid w:val="730C9EE0"/>
    <w:rsid w:val="74E675C4"/>
    <w:rsid w:val="7848E8F9"/>
    <w:rsid w:val="79B25F03"/>
    <w:rsid w:val="7A22BFDD"/>
    <w:rsid w:val="7B8C35E7"/>
    <w:rsid w:val="7BB93369"/>
    <w:rsid w:val="7F81B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C04EBF"/>
  <w15:chartTrackingRefBased/>
  <w15:docId w15:val="{7DF6EC31-BCA9-40E0-96CB-50FA4F08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15F"/>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20"/>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ipervnculo">
    <w:name w:val="Hyperlink"/>
    <w:basedOn w:val="Fuentedeprrafopredeter"/>
    <w:uiPriority w:val="99"/>
    <w:unhideWhenUsed/>
    <w:rsid w:val="00E719CE"/>
    <w:rPr>
      <w:color w:val="5F5F5F" w:themeColor="hyperlink"/>
      <w:u w:val="single"/>
    </w:rPr>
  </w:style>
  <w:style w:type="character" w:styleId="Mencinsinresolver">
    <w:name w:val="Unresolved Mention"/>
    <w:basedOn w:val="Fuentedeprrafopredeter"/>
    <w:uiPriority w:val="99"/>
    <w:semiHidden/>
    <w:unhideWhenUsed/>
    <w:rsid w:val="00E71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57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898406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3464948">
      <w:bodyDiv w:val="1"/>
      <w:marLeft w:val="0"/>
      <w:marRight w:val="0"/>
      <w:marTop w:val="0"/>
      <w:marBottom w:val="0"/>
      <w:divBdr>
        <w:top w:val="none" w:sz="0" w:space="0" w:color="auto"/>
        <w:left w:val="none" w:sz="0" w:space="0" w:color="auto"/>
        <w:bottom w:val="none" w:sz="0" w:space="0" w:color="auto"/>
        <w:right w:val="none" w:sz="0" w:space="0" w:color="auto"/>
      </w:divBdr>
    </w:div>
    <w:div w:id="54745155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68698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85463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741595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37B215C37F47E6859D85A7439BC75B"/>
        <w:category>
          <w:name w:val="General"/>
          <w:gallery w:val="placeholder"/>
        </w:category>
        <w:types>
          <w:type w:val="bbPlcHdr"/>
        </w:types>
        <w:behaviors>
          <w:behavior w:val="content"/>
        </w:behaviors>
        <w:guid w:val="{6E58A6FF-BC9F-44FE-B296-187CD087B7C9}"/>
      </w:docPartPr>
      <w:docPartBody>
        <w:p w:rsidR="00EE0D24" w:rsidRDefault="0061379B" w:rsidP="0061379B">
          <w:pPr>
            <w:pStyle w:val="5F37B215C37F47E6859D85A7439BC75B"/>
          </w:pPr>
          <w:r>
            <w:rPr>
              <w:lang w:bidi="es-ES"/>
            </w:rPr>
            <w:t>Los dos primeros niveles de título tienen su propio párrafo, como se muestra aquí. Los títulos 3, 4 y 5 son títulos usados al principio del párrafo.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9B"/>
    <w:rsid w:val="003B5558"/>
    <w:rsid w:val="0061379B"/>
    <w:rsid w:val="00CB3D55"/>
    <w:rsid w:val="00EE0D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es-ES" w:eastAsia="ja-JP"/>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es-ES" w:eastAsia="ja-JP"/>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CE5E28F8504B7BB59E67235A0AAB75">
    <w:name w:val="18CE5E28F8504B7BB59E67235A0AAB75"/>
  </w:style>
  <w:style w:type="paragraph" w:customStyle="1" w:styleId="B59654791AF74E2AB6647E298B03CE47">
    <w:name w:val="B59654791AF74E2AB6647E298B03CE47"/>
  </w:style>
  <w:style w:type="paragraph" w:customStyle="1" w:styleId="9C745C5D43084FA6A45D0D92FF44EE49">
    <w:name w:val="9C745C5D43084FA6A45D0D92FF44EE49"/>
  </w:style>
  <w:style w:type="paragraph" w:customStyle="1" w:styleId="CDD55EBE68BD4971A84AFC80F49C4076">
    <w:name w:val="CDD55EBE68BD4971A84AFC80F49C4076"/>
  </w:style>
  <w:style w:type="character" w:styleId="nfasis">
    <w:name w:val="Emphasis"/>
    <w:basedOn w:val="Fuentedeprrafopredeter"/>
    <w:uiPriority w:val="4"/>
    <w:qFormat/>
    <w:rPr>
      <w:i/>
      <w:iCs/>
    </w:rPr>
  </w:style>
  <w:style w:type="paragraph" w:customStyle="1" w:styleId="62677A9DDF73454F957BC90065E0A1AB">
    <w:name w:val="62677A9DDF73454F957BC90065E0A1AB"/>
  </w:style>
  <w:style w:type="paragraph" w:customStyle="1" w:styleId="2A8E99219BAE4EDDB6D759AD31CB1DED">
    <w:name w:val="2A8E99219BAE4EDDB6D759AD31CB1DED"/>
  </w:style>
  <w:style w:type="paragraph" w:customStyle="1" w:styleId="02F143FD27B24240AC0FD2975ADF4A6D">
    <w:name w:val="02F143FD27B24240AC0FD2975ADF4A6D"/>
  </w:style>
  <w:style w:type="paragraph" w:customStyle="1" w:styleId="E21415B1150C4793BBF64B1B025CDBC7">
    <w:name w:val="E21415B1150C4793BBF64B1B025CDBC7"/>
  </w:style>
  <w:style w:type="paragraph" w:customStyle="1" w:styleId="8B934677BDDA4C3DAC1CE25FF1C4C463">
    <w:name w:val="8B934677BDDA4C3DAC1CE25FF1C4C463"/>
  </w:style>
  <w:style w:type="paragraph" w:customStyle="1" w:styleId="69DA7113654B4723B45C3C3DAE55CC33">
    <w:name w:val="69DA7113654B4723B45C3C3DAE55CC33"/>
  </w:style>
  <w:style w:type="character" w:styleId="Refdenotaalpie">
    <w:name w:val="footnote reference"/>
    <w:basedOn w:val="Fuentedeprrafopredeter"/>
    <w:uiPriority w:val="99"/>
    <w:qFormat/>
    <w:rPr>
      <w:vertAlign w:val="superscript"/>
    </w:rPr>
  </w:style>
  <w:style w:type="paragraph" w:customStyle="1" w:styleId="0BBAE1568B9F4797A963A460E1B2D87F">
    <w:name w:val="0BBAE1568B9F4797A963A460E1B2D87F"/>
  </w:style>
  <w:style w:type="paragraph" w:customStyle="1" w:styleId="3E0404874F414DA2AD2D01713D164BA7">
    <w:name w:val="3E0404874F414DA2AD2D01713D164BA7"/>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sz w:val="24"/>
      <w:szCs w:val="24"/>
      <w:lang w:val="es-ES" w:eastAsia="ja-JP"/>
    </w:rPr>
  </w:style>
  <w:style w:type="paragraph" w:customStyle="1" w:styleId="702BCE51AC854046AC6202F262C5724B">
    <w:name w:val="702BCE51AC854046AC6202F262C5724B"/>
  </w:style>
  <w:style w:type="paragraph" w:customStyle="1" w:styleId="A6CF3D8719864CD59997A729ADA05973">
    <w:name w:val="A6CF3D8719864CD59997A729ADA05973"/>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sz w:val="24"/>
      <w:szCs w:val="24"/>
      <w:lang w:val="es-ES" w:eastAsia="ja-JP"/>
    </w:rPr>
  </w:style>
  <w:style w:type="paragraph" w:customStyle="1" w:styleId="D72C5E5FF44D4C9F8E5EB220D26F150F">
    <w:name w:val="D72C5E5FF44D4C9F8E5EB220D26F150F"/>
  </w:style>
  <w:style w:type="paragraph" w:customStyle="1" w:styleId="FDD1693EBB174597B8DFF047241E92FA">
    <w:name w:val="FDD1693EBB174597B8DFF047241E92FA"/>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sz w:val="24"/>
      <w:szCs w:val="24"/>
      <w:lang w:val="es-ES" w:eastAsia="ja-JP"/>
    </w:rPr>
  </w:style>
  <w:style w:type="paragraph" w:customStyle="1" w:styleId="3C63894FC604466996C6BAE9115411A1">
    <w:name w:val="3C63894FC604466996C6BAE9115411A1"/>
  </w:style>
  <w:style w:type="paragraph" w:customStyle="1" w:styleId="4D213AA86AAB4143A5429CD5C8B33E1F">
    <w:name w:val="4D213AA86AAB4143A5429CD5C8B33E1F"/>
  </w:style>
  <w:style w:type="paragraph" w:customStyle="1" w:styleId="BA30017D15974F28B5E128040E586528">
    <w:name w:val="BA30017D15974F28B5E128040E586528"/>
  </w:style>
  <w:style w:type="paragraph" w:customStyle="1" w:styleId="03EB32CC5C1A45F9B46CE4DB75806551">
    <w:name w:val="03EB32CC5C1A45F9B46CE4DB75806551"/>
  </w:style>
  <w:style w:type="paragraph" w:customStyle="1" w:styleId="82CDFA971435453EBB3DFF7407B7623A">
    <w:name w:val="82CDFA971435453EBB3DFF7407B7623A"/>
  </w:style>
  <w:style w:type="paragraph" w:customStyle="1" w:styleId="9D3DFBD9E4EA4CC9ABC94C3B23937A6C">
    <w:name w:val="9D3DFBD9E4EA4CC9ABC94C3B23937A6C"/>
  </w:style>
  <w:style w:type="paragraph" w:customStyle="1" w:styleId="84324B1F710F410CB576BE01A9B50CF8">
    <w:name w:val="84324B1F710F410CB576BE01A9B50CF8"/>
  </w:style>
  <w:style w:type="paragraph" w:customStyle="1" w:styleId="3014512C99004B85A2612DEB714D10DC">
    <w:name w:val="3014512C99004B85A2612DEB714D10DC"/>
  </w:style>
  <w:style w:type="paragraph" w:customStyle="1" w:styleId="09BA657FE4FB4898AF085AE00C8AC7DD">
    <w:name w:val="09BA657FE4FB4898AF085AE00C8AC7DD"/>
  </w:style>
  <w:style w:type="paragraph" w:customStyle="1" w:styleId="07051F7392F940378F754755637711AC">
    <w:name w:val="07051F7392F940378F754755637711AC"/>
  </w:style>
  <w:style w:type="paragraph" w:customStyle="1" w:styleId="8FD7A3C4965F40AAA1256E18F6E254C4">
    <w:name w:val="8FD7A3C4965F40AAA1256E18F6E254C4"/>
  </w:style>
  <w:style w:type="paragraph" w:customStyle="1" w:styleId="415F6D58BADB4A3EB6BA0DA804FB3DF9">
    <w:name w:val="415F6D58BADB4A3EB6BA0DA804FB3DF9"/>
  </w:style>
  <w:style w:type="paragraph" w:customStyle="1" w:styleId="06491524AC4649629B86B89C056C7FD5">
    <w:name w:val="06491524AC4649629B86B89C056C7FD5"/>
  </w:style>
  <w:style w:type="paragraph" w:customStyle="1" w:styleId="1CF4D0DF2BE349DE951D6386D3C91259">
    <w:name w:val="1CF4D0DF2BE349DE951D6386D3C91259"/>
  </w:style>
  <w:style w:type="paragraph" w:customStyle="1" w:styleId="4344A6E23CE64E618A69A147033014D8">
    <w:name w:val="4344A6E23CE64E618A69A147033014D8"/>
  </w:style>
  <w:style w:type="paragraph" w:customStyle="1" w:styleId="BAD01976819C441A91363175295AF7C5">
    <w:name w:val="BAD01976819C441A91363175295AF7C5"/>
  </w:style>
  <w:style w:type="paragraph" w:customStyle="1" w:styleId="649500A7CD1844FBA12120AE411BFB13">
    <w:name w:val="649500A7CD1844FBA12120AE411BFB13"/>
  </w:style>
  <w:style w:type="paragraph" w:customStyle="1" w:styleId="7B5ECE89CDAE48E7B4B0EBA2C3DC60FA">
    <w:name w:val="7B5ECE89CDAE48E7B4B0EBA2C3DC60FA"/>
  </w:style>
  <w:style w:type="paragraph" w:customStyle="1" w:styleId="1812D37128664D74AB68685DD45788E2">
    <w:name w:val="1812D37128664D74AB68685DD45788E2"/>
  </w:style>
  <w:style w:type="paragraph" w:customStyle="1" w:styleId="1D4C148F22864E18A4C877A301A39920">
    <w:name w:val="1D4C148F22864E18A4C877A301A39920"/>
  </w:style>
  <w:style w:type="paragraph" w:customStyle="1" w:styleId="06F8F292FD0F4AE2B9C04F0F790A47E1">
    <w:name w:val="06F8F292FD0F4AE2B9C04F0F790A47E1"/>
  </w:style>
  <w:style w:type="paragraph" w:customStyle="1" w:styleId="90B567C76D4B4726AB17356F23167BF6">
    <w:name w:val="90B567C76D4B4726AB17356F23167BF6"/>
  </w:style>
  <w:style w:type="paragraph" w:customStyle="1" w:styleId="7C10D484FA674F3BA884816335D2DB06">
    <w:name w:val="7C10D484FA674F3BA884816335D2DB06"/>
  </w:style>
  <w:style w:type="paragraph" w:customStyle="1" w:styleId="7D0E447883C349EDA61A5A19DD6F0C97">
    <w:name w:val="7D0E447883C349EDA61A5A19DD6F0C97"/>
  </w:style>
  <w:style w:type="paragraph" w:customStyle="1" w:styleId="3DDA52EFA03F4527ABD6E866832E60FB">
    <w:name w:val="3DDA52EFA03F4527ABD6E866832E60FB"/>
  </w:style>
  <w:style w:type="paragraph" w:customStyle="1" w:styleId="641BDD4FB0884FC680392B1208AE104E">
    <w:name w:val="641BDD4FB0884FC680392B1208AE104E"/>
  </w:style>
  <w:style w:type="paragraph" w:customStyle="1" w:styleId="CA9A923359634343859C816551C02172">
    <w:name w:val="CA9A923359634343859C816551C02172"/>
  </w:style>
  <w:style w:type="paragraph" w:customStyle="1" w:styleId="0B02FC2CC62245BDB8B90BCC25AAFFB6">
    <w:name w:val="0B02FC2CC62245BDB8B90BCC25AAFFB6"/>
  </w:style>
  <w:style w:type="paragraph" w:customStyle="1" w:styleId="FEB71B5D80ED48F8B44A775013C6ED92">
    <w:name w:val="FEB71B5D80ED48F8B44A775013C6ED92"/>
  </w:style>
  <w:style w:type="paragraph" w:customStyle="1" w:styleId="362136B387A34BF6B8D67FF0C61B0FCD">
    <w:name w:val="362136B387A34BF6B8D67FF0C61B0FCD"/>
  </w:style>
  <w:style w:type="paragraph" w:customStyle="1" w:styleId="592488F1E1C147439424D5FB9A2BB318">
    <w:name w:val="592488F1E1C147439424D5FB9A2BB318"/>
  </w:style>
  <w:style w:type="paragraph" w:customStyle="1" w:styleId="62BB3422BAF04E75B42A448817AFC0C3">
    <w:name w:val="62BB3422BAF04E75B42A448817AFC0C3"/>
  </w:style>
  <w:style w:type="paragraph" w:customStyle="1" w:styleId="7866F9DB4EDA4C96884BAC8A28734459">
    <w:name w:val="7866F9DB4EDA4C96884BAC8A28734459"/>
  </w:style>
  <w:style w:type="paragraph" w:customStyle="1" w:styleId="72631520FBB843889C72C8F8973DEBE4">
    <w:name w:val="72631520FBB843889C72C8F8973DEBE4"/>
  </w:style>
  <w:style w:type="paragraph" w:customStyle="1" w:styleId="4F1BF1FBA036450D850FDBFD48A019FB">
    <w:name w:val="4F1BF1FBA036450D850FDBFD48A019FB"/>
  </w:style>
  <w:style w:type="paragraph" w:customStyle="1" w:styleId="04574DA520E64E5B98741F7E322AB600">
    <w:name w:val="04574DA520E64E5B98741F7E322AB600"/>
  </w:style>
  <w:style w:type="paragraph" w:customStyle="1" w:styleId="3D8DED49990A433EB69B3729A56CA77E">
    <w:name w:val="3D8DED49990A433EB69B3729A56CA77E"/>
  </w:style>
  <w:style w:type="paragraph" w:customStyle="1" w:styleId="2C889A6763E54FB49B6A284B31CCF834">
    <w:name w:val="2C889A6763E54FB49B6A284B31CCF834"/>
  </w:style>
  <w:style w:type="paragraph" w:customStyle="1" w:styleId="3AE8B5B1BCB242FEB0040125243CB4CE">
    <w:name w:val="3AE8B5B1BCB242FEB0040125243CB4CE"/>
  </w:style>
  <w:style w:type="paragraph" w:customStyle="1" w:styleId="C0041D50DFAE493789C3ED72AB95B15A">
    <w:name w:val="C0041D50DFAE493789C3ED72AB95B15A"/>
  </w:style>
  <w:style w:type="paragraph" w:customStyle="1" w:styleId="24337D426077489DB610884045050D58">
    <w:name w:val="24337D426077489DB610884045050D58"/>
  </w:style>
  <w:style w:type="paragraph" w:customStyle="1" w:styleId="7100E819A4884370911C17840B255196">
    <w:name w:val="7100E819A4884370911C17840B255196"/>
  </w:style>
  <w:style w:type="paragraph" w:customStyle="1" w:styleId="7ABD3E031121450DB62BEC0959CB5CD7">
    <w:name w:val="7ABD3E031121450DB62BEC0959CB5CD7"/>
  </w:style>
  <w:style w:type="paragraph" w:customStyle="1" w:styleId="1B22B47F99634C6C8CE8333D36AA67AF">
    <w:name w:val="1B22B47F99634C6C8CE8333D36AA67AF"/>
  </w:style>
  <w:style w:type="paragraph" w:customStyle="1" w:styleId="5F37B215C37F47E6859D85A7439BC75B">
    <w:name w:val="5F37B215C37F47E6859D85A7439BC75B"/>
    <w:rsid w:val="00613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w:rsidRDefault="00710030"&gt;&lt;w:r w:rsidRPr="00710030"&gt;&lt;w:rPr&gt;&lt;w:lang w:val="en-CA"/&gt;&lt;/w:rPr&gt;&lt;w:t&gt;snake-race-thread-concurrency&lt;/w:t&gt;&lt;/w:r&gt;&lt;/w:p&gt;&lt;w:sectPr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w:styleId="Fuentedeprrafopredeter"&gt;&lt;w:name w:val="Default Paragraph Font"/&gt;&lt;w:uiPriority w:val="1"/&gt;&lt;w:semiHidden/&gt;&lt;w:unhideWhenUsed/&gt;&lt;/w:style&gt;&lt;w:style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373</TotalTime>
  <Pages>6</Pages>
  <Words>649</Words>
  <Characters>3571</Characters>
  <Application>Microsoft Office Word</Application>
  <DocSecurity>0</DocSecurity>
  <Lines>29</Lines>
  <Paragraphs>8</Paragraphs>
  <ScaleCrop>false</ScaleCrop>
  <HeadingPairs>
    <vt:vector size="6" baseType="variant">
      <vt:variant>
        <vt:lpstr>Título</vt:lpstr>
      </vt:variant>
      <vt:variant>
        <vt:i4>1</vt:i4>
      </vt:variant>
      <vt:variant>
        <vt:lpstr>Títulos</vt:lpstr>
      </vt:variant>
      <vt:variant>
        <vt:i4>9</vt:i4>
      </vt:variant>
      <vt:variant>
        <vt:lpstr>Title</vt:lpstr>
      </vt:variant>
      <vt:variant>
        <vt:i4>1</vt:i4>
      </vt:variant>
    </vt:vector>
  </HeadingPairs>
  <TitlesOfParts>
    <vt:vector size="11" baseType="lpstr">
      <vt:lpstr/>
      <vt:lpstr>Introducción </vt:lpstr>
      <vt:lpstr/>
      <vt:lpstr>Desarrollo del laboratorio</vt:lpstr>
      <vt:lpstr>    &lt;Título 21&gt;</vt:lpstr>
      <vt:lpstr>        &lt;Título 3&gt;.</vt:lpstr>
      <vt:lpstr>&lt;Referencias</vt:lpstr>
      <vt:lpstr>Notas al pie</vt:lpstr>
      <vt:lpstr>Tablas</vt:lpstr>
      <vt:lpstr>Ilustraciones</vt: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JUAN PABLO FONSECA CARDENAS</cp:lastModifiedBy>
  <cp:revision>116</cp:revision>
  <dcterms:created xsi:type="dcterms:W3CDTF">2023-01-28T01:35:00Z</dcterms:created>
  <dcterms:modified xsi:type="dcterms:W3CDTF">2023-02-08T03:13:00Z</dcterms:modified>
</cp:coreProperties>
</file>